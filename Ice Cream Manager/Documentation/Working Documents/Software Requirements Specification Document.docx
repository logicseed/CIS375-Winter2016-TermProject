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12D" w:rsidRDefault="00B24CA0" w:rsidP="00B24CA0">
      <w:pPr>
        <w:pStyle w:val="Title"/>
      </w:pPr>
      <w:bookmarkStart w:id="0" w:name="_GoBack"/>
      <w:bookmarkEnd w:id="0"/>
      <w:r>
        <w:t xml:space="preserve">Ice Cream Manager </w:t>
      </w:r>
      <w:r w:rsidRPr="0042067E">
        <w:rPr>
          <w:b w:val="0"/>
          <w:color w:val="7F7F7F" w:themeColor="text1" w:themeTint="80"/>
          <w:sz w:val="44"/>
          <w:vertAlign w:val="superscript"/>
        </w:rPr>
        <w:t>[</w:t>
      </w:r>
      <w:r w:rsidR="0049312D" w:rsidRPr="0042067E">
        <w:rPr>
          <w:b w:val="0"/>
          <w:color w:val="7F7F7F" w:themeColor="text1" w:themeTint="80"/>
          <w:sz w:val="44"/>
          <w:vertAlign w:val="superscript"/>
        </w:rPr>
        <w:t>ICM</w:t>
      </w:r>
      <w:r w:rsidRPr="0042067E">
        <w:rPr>
          <w:b w:val="0"/>
          <w:color w:val="7F7F7F" w:themeColor="text1" w:themeTint="80"/>
          <w:sz w:val="44"/>
          <w:vertAlign w:val="superscript"/>
        </w:rPr>
        <w:t>]</w:t>
      </w:r>
    </w:p>
    <w:p w:rsidR="00ED28A1" w:rsidRDefault="00F63DD8" w:rsidP="00B24CA0">
      <w:pPr>
        <w:pStyle w:val="Subtitle"/>
      </w:pPr>
      <w:sdt>
        <w:sdtPr>
          <w:alias w:val="Category"/>
          <w:tag w:val=""/>
          <w:id w:val="-965575465"/>
          <w:placeholder>
            <w:docPart w:val="153E7293B45946589D8B023E5F01166C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2B3943">
            <w:t>Software Requirements Specification</w:t>
          </w:r>
          <w:r w:rsidR="005811D0">
            <w:t xml:space="preserve"> Document</w:t>
          </w:r>
        </w:sdtContent>
      </w:sdt>
    </w:p>
    <w:p w:rsidR="00733FDD" w:rsidRDefault="0049312D" w:rsidP="00D05773">
      <w:pPr>
        <w:pStyle w:val="Version"/>
      </w:pPr>
      <w:r>
        <w:t xml:space="preserve">Version No. </w:t>
      </w:r>
      <w:r w:rsidR="00B817A0">
        <w:t>v</w:t>
      </w:r>
      <w:sdt>
        <w:sdtPr>
          <w:alias w:val="Status"/>
          <w:tag w:val=""/>
          <w:id w:val="-1461725306"/>
          <w:placeholder>
            <w:docPart w:val="4936F1D3028445899BFCE6F2325E2318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5811D0">
            <w:t>0.1</w:t>
          </w:r>
        </w:sdtContent>
      </w:sdt>
    </w:p>
    <w:p w:rsidR="00C67E20" w:rsidRDefault="00C67E20" w:rsidP="00C67E20"/>
    <w:p w:rsidR="00F419D8" w:rsidRDefault="00F419D8" w:rsidP="00C67E20">
      <w:pPr>
        <w:pStyle w:val="TOCHeading"/>
      </w:pPr>
      <w:r>
        <w:lastRenderedPageBreak/>
        <w:t>Project Document Revision History</w:t>
      </w:r>
    </w:p>
    <w:tbl>
      <w:tblPr>
        <w:tblStyle w:val="CosmosysTable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0"/>
        <w:gridCol w:w="1170"/>
        <w:gridCol w:w="1710"/>
        <w:gridCol w:w="6290"/>
      </w:tblGrid>
      <w:tr w:rsidR="00D05773" w:rsidTr="00AC7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dxa"/>
            <w:vAlign w:val="bottom"/>
          </w:tcPr>
          <w:p w:rsidR="00D05773" w:rsidRDefault="00AC78DC" w:rsidP="00AC78DC">
            <w:pPr>
              <w:jc w:val="center"/>
            </w:pPr>
            <w:r>
              <w:t>Version</w:t>
            </w:r>
          </w:p>
        </w:tc>
        <w:tc>
          <w:tcPr>
            <w:tcW w:w="1170" w:type="dxa"/>
            <w:vAlign w:val="bottom"/>
          </w:tcPr>
          <w:p w:rsidR="00D05773" w:rsidRDefault="00D05773" w:rsidP="00AC78DC">
            <w:pPr>
              <w:jc w:val="center"/>
            </w:pPr>
            <w:r>
              <w:t>Date</w:t>
            </w:r>
          </w:p>
        </w:tc>
        <w:tc>
          <w:tcPr>
            <w:tcW w:w="1710" w:type="dxa"/>
            <w:vAlign w:val="bottom"/>
          </w:tcPr>
          <w:p w:rsidR="00D05773" w:rsidRDefault="00D05773" w:rsidP="00AC78DC">
            <w:pPr>
              <w:jc w:val="left"/>
            </w:pPr>
            <w:r>
              <w:t>Revision Author</w:t>
            </w:r>
          </w:p>
        </w:tc>
        <w:tc>
          <w:tcPr>
            <w:tcW w:w="6290" w:type="dxa"/>
            <w:vAlign w:val="bottom"/>
          </w:tcPr>
          <w:p w:rsidR="00D05773" w:rsidRDefault="00D05773" w:rsidP="00AC78DC">
            <w:pPr>
              <w:jc w:val="left"/>
            </w:pPr>
            <w:r>
              <w:t>Description of Revision</w:t>
            </w:r>
          </w:p>
        </w:tc>
      </w:tr>
      <w:tr w:rsidR="00D05773" w:rsidTr="00AC78DC">
        <w:tc>
          <w:tcPr>
            <w:tcW w:w="900" w:type="dxa"/>
          </w:tcPr>
          <w:p w:rsidR="00D05773" w:rsidRDefault="00D05773" w:rsidP="00AC78DC">
            <w:pPr>
              <w:jc w:val="center"/>
            </w:pPr>
            <w:r>
              <w:t>0.1</w:t>
            </w:r>
          </w:p>
        </w:tc>
        <w:tc>
          <w:tcPr>
            <w:tcW w:w="1170" w:type="dxa"/>
          </w:tcPr>
          <w:p w:rsidR="00D05773" w:rsidRDefault="00D05773" w:rsidP="00AC78DC">
            <w:pPr>
              <w:jc w:val="center"/>
            </w:pPr>
            <w:r>
              <w:t>2016-2-20</w:t>
            </w:r>
          </w:p>
        </w:tc>
        <w:tc>
          <w:tcPr>
            <w:tcW w:w="1710" w:type="dxa"/>
          </w:tcPr>
          <w:sdt>
            <w:sdtPr>
              <w:alias w:val="Author"/>
              <w:tag w:val=""/>
              <w:id w:val="637378934"/>
              <w:placeholder>
                <w:docPart w:val="B479A976F3E64689B8454B0EB8F3969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D05773" w:rsidRDefault="00AD6A6B" w:rsidP="00AC78DC">
                <w:pPr>
                  <w:jc w:val="left"/>
                </w:pPr>
                <w:r>
                  <w:t>Marc King</w:t>
                </w:r>
              </w:p>
            </w:sdtContent>
          </w:sdt>
        </w:tc>
        <w:tc>
          <w:tcPr>
            <w:tcW w:w="6290" w:type="dxa"/>
          </w:tcPr>
          <w:p w:rsidR="00D05773" w:rsidRDefault="00D05773" w:rsidP="00AC78DC">
            <w:pPr>
              <w:jc w:val="left"/>
            </w:pPr>
            <w:r>
              <w:t>Initial content generation.</w:t>
            </w:r>
          </w:p>
        </w:tc>
      </w:tr>
      <w:tr w:rsidR="00D05773" w:rsidTr="00AC78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0" w:type="dxa"/>
          </w:tcPr>
          <w:p w:rsidR="00D05773" w:rsidRDefault="00D05773" w:rsidP="00AC78DC">
            <w:pPr>
              <w:jc w:val="center"/>
            </w:pPr>
          </w:p>
        </w:tc>
        <w:tc>
          <w:tcPr>
            <w:tcW w:w="1170" w:type="dxa"/>
          </w:tcPr>
          <w:p w:rsidR="00D05773" w:rsidRDefault="00D05773" w:rsidP="00AC78DC">
            <w:pPr>
              <w:jc w:val="center"/>
            </w:pPr>
          </w:p>
        </w:tc>
        <w:tc>
          <w:tcPr>
            <w:tcW w:w="1710" w:type="dxa"/>
          </w:tcPr>
          <w:p w:rsidR="00D05773" w:rsidRDefault="00D05773" w:rsidP="00AC78DC">
            <w:pPr>
              <w:jc w:val="left"/>
            </w:pPr>
          </w:p>
        </w:tc>
        <w:tc>
          <w:tcPr>
            <w:tcW w:w="6290" w:type="dxa"/>
          </w:tcPr>
          <w:p w:rsidR="00D05773" w:rsidRDefault="00D05773" w:rsidP="00AC78DC">
            <w:pPr>
              <w:jc w:val="left"/>
            </w:pPr>
          </w:p>
        </w:tc>
      </w:tr>
      <w:tr w:rsidR="00D05773" w:rsidTr="00AC78DC">
        <w:tc>
          <w:tcPr>
            <w:tcW w:w="900" w:type="dxa"/>
          </w:tcPr>
          <w:p w:rsidR="00D05773" w:rsidRDefault="00D05773"/>
        </w:tc>
        <w:tc>
          <w:tcPr>
            <w:tcW w:w="1170" w:type="dxa"/>
          </w:tcPr>
          <w:p w:rsidR="00D05773" w:rsidRDefault="00D05773"/>
        </w:tc>
        <w:tc>
          <w:tcPr>
            <w:tcW w:w="1710" w:type="dxa"/>
          </w:tcPr>
          <w:p w:rsidR="00D05773" w:rsidRDefault="00D05773"/>
        </w:tc>
        <w:tc>
          <w:tcPr>
            <w:tcW w:w="6290" w:type="dxa"/>
          </w:tcPr>
          <w:p w:rsidR="00D05773" w:rsidRDefault="00D05773"/>
        </w:tc>
      </w:tr>
    </w:tbl>
    <w:p w:rsidR="00D05773" w:rsidRDefault="00D05773"/>
    <w:p w:rsidR="00D05773" w:rsidRDefault="00D05773" w:rsidP="00D05773">
      <w:r>
        <w:br w:type="page"/>
      </w:r>
    </w:p>
    <w:sdt>
      <w:sdtPr>
        <w:rPr>
          <w:rFonts w:ascii="Roboto" w:eastAsiaTheme="minorHAnsi" w:hAnsi="Roboto" w:cstheme="minorBidi"/>
          <w:b w:val="0"/>
          <w:sz w:val="22"/>
          <w:szCs w:val="22"/>
        </w:rPr>
        <w:id w:val="122325303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05B87" w:rsidRDefault="00705B87">
          <w:pPr>
            <w:pStyle w:val="TOCHeading"/>
          </w:pPr>
          <w:r>
            <w:t>Table of Contents</w:t>
          </w:r>
        </w:p>
        <w:p w:rsidR="00C30231" w:rsidRDefault="00705B87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43681865" w:history="1">
            <w:r w:rsidR="00C30231" w:rsidRPr="004B268D">
              <w:rPr>
                <w:rStyle w:val="Hyperlink"/>
                <w:noProof/>
              </w:rPr>
              <w:t>1.0 Introduction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_Toc443681865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681866" w:history="1">
            <w:r w:rsidR="00C30231" w:rsidRPr="004B268D">
              <w:rPr>
                <w:rStyle w:val="Hyperlink"/>
                <w:noProof/>
              </w:rPr>
              <w:t>1.1 Goals and Objectives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_Toc443681866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681867" w:history="1">
            <w:r w:rsidR="00C30231" w:rsidRPr="004B268D">
              <w:rPr>
                <w:rStyle w:val="Hyperlink"/>
                <w:noProof/>
              </w:rPr>
              <w:t>1.2 Statement of Scope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_Toc443681867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681868" w:history="1">
            <w:r w:rsidR="00C30231" w:rsidRPr="004B268D">
              <w:rPr>
                <w:rStyle w:val="Hyperlink"/>
                <w:noProof/>
              </w:rPr>
              <w:t>1.3 Software Context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_Toc443681868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681869" w:history="1">
            <w:r w:rsidR="00C30231" w:rsidRPr="004B268D">
              <w:rPr>
                <w:rStyle w:val="Hyperlink"/>
                <w:noProof/>
              </w:rPr>
              <w:t>1.4 Major Constraints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_Toc443681869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443681870" w:history="1">
            <w:r w:rsidR="00C30231" w:rsidRPr="004B268D">
              <w:rPr>
                <w:rStyle w:val="Hyperlink"/>
                <w:noProof/>
              </w:rPr>
              <w:t>2.0 Usage Scenario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_Toc443681870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681871" w:history="1">
            <w:r w:rsidR="00C30231" w:rsidRPr="004B268D">
              <w:rPr>
                <w:rStyle w:val="Hyperlink"/>
                <w:noProof/>
              </w:rPr>
              <w:t>2.1 User Profiles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_Toc443681871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681872" w:history="1">
            <w:r w:rsidR="00C30231" w:rsidRPr="004B268D">
              <w:rPr>
                <w:rStyle w:val="Hyperlink"/>
                <w:noProof/>
              </w:rPr>
              <w:t>2.2 Use-Cases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_Toc443681872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681873" w:history="1">
            <w:r w:rsidR="00C30231" w:rsidRPr="004B268D">
              <w:rPr>
                <w:rStyle w:val="Hyperlink"/>
                <w:noProof/>
              </w:rPr>
              <w:t>2.3 Special Usage Considerations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_Toc443681873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443681874" w:history="1">
            <w:r w:rsidR="00C30231" w:rsidRPr="004B268D">
              <w:rPr>
                <w:rStyle w:val="Hyperlink"/>
                <w:noProof/>
              </w:rPr>
              <w:t>3.0 Data Model and Description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_Toc443681874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681875" w:history="1">
            <w:r w:rsidR="00C30231" w:rsidRPr="004B268D">
              <w:rPr>
                <w:rStyle w:val="Hyperlink"/>
                <w:noProof/>
              </w:rPr>
              <w:t>3.1 Data Description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_Toc443681875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3"/>
            <w:tabs>
              <w:tab w:val="right" w:leader="dot" w:pos="10070"/>
            </w:tabs>
            <w:rPr>
              <w:noProof/>
            </w:rPr>
          </w:pPr>
          <w:hyperlink w:anchor="_Toc443681876" w:history="1">
            <w:r w:rsidR="00C30231" w:rsidRPr="004B268D">
              <w:rPr>
                <w:rStyle w:val="Hyperlink"/>
                <w:noProof/>
              </w:rPr>
              <w:t>3.1.1 Data Objects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_Toc443681876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3"/>
            <w:tabs>
              <w:tab w:val="right" w:leader="dot" w:pos="10070"/>
            </w:tabs>
            <w:rPr>
              <w:noProof/>
            </w:rPr>
          </w:pPr>
          <w:hyperlink w:anchor="_Toc443681877" w:history="1">
            <w:r w:rsidR="00C30231" w:rsidRPr="004B268D">
              <w:rPr>
                <w:rStyle w:val="Hyperlink"/>
                <w:noProof/>
              </w:rPr>
              <w:t>3.1.2 Relationships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_Toc443681877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3"/>
            <w:tabs>
              <w:tab w:val="right" w:leader="dot" w:pos="10070"/>
            </w:tabs>
            <w:rPr>
              <w:noProof/>
            </w:rPr>
          </w:pPr>
          <w:hyperlink w:anchor="_Toc443681878" w:history="1">
            <w:r w:rsidR="00C30231" w:rsidRPr="004B268D">
              <w:rPr>
                <w:rStyle w:val="Hyperlink"/>
                <w:noProof/>
              </w:rPr>
              <w:t>3.1.3 Complete Data Model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_Toc443681878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3"/>
            <w:tabs>
              <w:tab w:val="right" w:leader="dot" w:pos="10070"/>
            </w:tabs>
            <w:rPr>
              <w:noProof/>
            </w:rPr>
          </w:pPr>
          <w:hyperlink w:anchor="_Toc443681879" w:history="1">
            <w:r w:rsidR="00C30231" w:rsidRPr="004B268D">
              <w:rPr>
                <w:rStyle w:val="Hyperlink"/>
                <w:noProof/>
              </w:rPr>
              <w:t>3.1.4 Data Dictionary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_Toc443681879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443681880" w:history="1">
            <w:r w:rsidR="00C30231" w:rsidRPr="004B268D">
              <w:rPr>
                <w:rStyle w:val="Hyperlink"/>
                <w:noProof/>
              </w:rPr>
              <w:t>4.0 Functional Model and Description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_Toc443681880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681881" w:history="1">
            <w:r w:rsidR="00C30231" w:rsidRPr="004B268D">
              <w:rPr>
                <w:rStyle w:val="Hyperlink"/>
                <w:noProof/>
              </w:rPr>
              <w:t>4.1 Use Cases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_Toc443681881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681882" w:history="1">
            <w:r w:rsidR="00C30231" w:rsidRPr="004B268D">
              <w:rPr>
                <w:rStyle w:val="Hyperlink"/>
                <w:noProof/>
              </w:rPr>
              <w:t>4.2 Software Interface Description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_Toc443681882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3"/>
            <w:tabs>
              <w:tab w:val="right" w:leader="dot" w:pos="10070"/>
            </w:tabs>
            <w:rPr>
              <w:noProof/>
            </w:rPr>
          </w:pPr>
          <w:hyperlink w:anchor="_Toc443681883" w:history="1">
            <w:r w:rsidR="00C30231" w:rsidRPr="004B268D">
              <w:rPr>
                <w:rStyle w:val="Hyperlink"/>
                <w:noProof/>
              </w:rPr>
              <w:t>4.2.1 External Machine Interfaces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_Toc443681883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3"/>
            <w:tabs>
              <w:tab w:val="right" w:leader="dot" w:pos="10070"/>
            </w:tabs>
            <w:rPr>
              <w:noProof/>
            </w:rPr>
          </w:pPr>
          <w:hyperlink w:anchor="_Toc443681884" w:history="1">
            <w:r w:rsidR="00C30231" w:rsidRPr="004B268D">
              <w:rPr>
                <w:rStyle w:val="Hyperlink"/>
                <w:noProof/>
              </w:rPr>
              <w:t>4.2.2 External System Interfaces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_Toc443681884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3"/>
            <w:tabs>
              <w:tab w:val="right" w:leader="dot" w:pos="10070"/>
            </w:tabs>
            <w:rPr>
              <w:noProof/>
            </w:rPr>
          </w:pPr>
          <w:hyperlink w:anchor="_Toc443681885" w:history="1">
            <w:r w:rsidR="00C30231" w:rsidRPr="004B268D">
              <w:rPr>
                <w:rStyle w:val="Hyperlink"/>
                <w:noProof/>
              </w:rPr>
              <w:t>4.2.3 Human Interface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_Toc443681885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681886" w:history="1">
            <w:r w:rsidR="00C30231" w:rsidRPr="004B268D">
              <w:rPr>
                <w:rStyle w:val="Hyperlink"/>
                <w:noProof/>
              </w:rPr>
              <w:t>4.3 Sequence Diagrams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_Toc443681886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681887" w:history="1">
            <w:r w:rsidR="00C30231" w:rsidRPr="004B268D">
              <w:rPr>
                <w:rStyle w:val="Hyperlink"/>
                <w:noProof/>
              </w:rPr>
              <w:t>4.4 Communication Diagrams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_Toc443681887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443681888" w:history="1">
            <w:r w:rsidR="00C30231" w:rsidRPr="004B268D">
              <w:rPr>
                <w:rStyle w:val="Hyperlink"/>
                <w:noProof/>
              </w:rPr>
              <w:t>5.0 Behavioral Model and Description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_Toc443681888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681889" w:history="1">
            <w:r w:rsidR="00C30231" w:rsidRPr="004B268D">
              <w:rPr>
                <w:rStyle w:val="Hyperlink"/>
                <w:noProof/>
              </w:rPr>
              <w:t>5.1 Description for Software Behavior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_Toc443681889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3"/>
            <w:tabs>
              <w:tab w:val="right" w:leader="dot" w:pos="10070"/>
            </w:tabs>
            <w:rPr>
              <w:noProof/>
            </w:rPr>
          </w:pPr>
          <w:hyperlink w:anchor="_Toc443681890" w:history="1">
            <w:r w:rsidR="00C30231" w:rsidRPr="004B268D">
              <w:rPr>
                <w:rStyle w:val="Hyperlink"/>
                <w:noProof/>
              </w:rPr>
              <w:t>5.1.1 Events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_Toc443681890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3"/>
            <w:tabs>
              <w:tab w:val="right" w:leader="dot" w:pos="10070"/>
            </w:tabs>
            <w:rPr>
              <w:noProof/>
            </w:rPr>
          </w:pPr>
          <w:hyperlink w:anchor="_Toc443681891" w:history="1">
            <w:r w:rsidR="00C30231" w:rsidRPr="004B268D">
              <w:rPr>
                <w:rStyle w:val="Hyperlink"/>
                <w:noProof/>
              </w:rPr>
              <w:t>5.1.2 States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_Toc443681891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681892" w:history="1">
            <w:r w:rsidR="00C30231" w:rsidRPr="004B268D">
              <w:rPr>
                <w:rStyle w:val="Hyperlink"/>
                <w:noProof/>
              </w:rPr>
              <w:t>5.2 State Transition Diagrams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_Toc443681892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443681893" w:history="1">
            <w:r w:rsidR="00C30231" w:rsidRPr="004B268D">
              <w:rPr>
                <w:rStyle w:val="Hyperlink"/>
                <w:noProof/>
              </w:rPr>
              <w:t>6.0 Restrictions, Limitations, and Constraints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_Toc443681893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443681894" w:history="1">
            <w:r w:rsidR="00C30231" w:rsidRPr="004B268D">
              <w:rPr>
                <w:rStyle w:val="Hyperlink"/>
                <w:noProof/>
              </w:rPr>
              <w:t>7.0 Validation Criteria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_Toc443681894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681895" w:history="1">
            <w:r w:rsidR="00C30231" w:rsidRPr="004B268D">
              <w:rPr>
                <w:rStyle w:val="Hyperlink"/>
                <w:noProof/>
              </w:rPr>
              <w:t>7.1 Classes of Tests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_Toc443681895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681896" w:history="1">
            <w:r w:rsidR="00C30231" w:rsidRPr="004B268D">
              <w:rPr>
                <w:rStyle w:val="Hyperlink"/>
                <w:noProof/>
              </w:rPr>
              <w:t>7.2 Expected Software Response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_Toc443681896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681897" w:history="1">
            <w:r w:rsidR="00C30231" w:rsidRPr="004B268D">
              <w:rPr>
                <w:rStyle w:val="Hyperlink"/>
                <w:noProof/>
              </w:rPr>
              <w:t>7.3 Performance Bounds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_Toc443681897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443681898" w:history="1">
            <w:r w:rsidR="00C30231" w:rsidRPr="004B268D">
              <w:rPr>
                <w:rStyle w:val="Hyperlink"/>
                <w:noProof/>
              </w:rPr>
              <w:t>8.0 Appendices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_Toc443681898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681899" w:history="1">
            <w:r w:rsidR="00C30231" w:rsidRPr="004B268D">
              <w:rPr>
                <w:rStyle w:val="Hyperlink"/>
                <w:noProof/>
              </w:rPr>
              <w:t>8.1 System Traceability Matrix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_Toc443681899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681900" w:history="1">
            <w:r w:rsidR="00C30231" w:rsidRPr="004B268D">
              <w:rPr>
                <w:rStyle w:val="Hyperlink"/>
                <w:noProof/>
              </w:rPr>
              <w:t>8.2 Product Strategies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_Toc443681900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681901" w:history="1">
            <w:r w:rsidR="00C30231" w:rsidRPr="004B268D">
              <w:rPr>
                <w:rStyle w:val="Hyperlink"/>
                <w:noProof/>
              </w:rPr>
              <w:t>8.3 Analysis Metrics to be Used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_Toc443681901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681902" w:history="1">
            <w:r w:rsidR="00C30231" w:rsidRPr="004B268D">
              <w:rPr>
                <w:rStyle w:val="Hyperlink"/>
                <w:noProof/>
              </w:rPr>
              <w:t>8.4 Supplementary Information (as required)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_Toc443681902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C30231" w:rsidRDefault="00F63DD8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443681903" w:history="1">
            <w:r w:rsidR="00C30231" w:rsidRPr="004B268D">
              <w:rPr>
                <w:rStyle w:val="Hyperlink"/>
                <w:noProof/>
              </w:rPr>
              <w:t>8.5 Software Requirements Specification Review and Signoff</w:t>
            </w:r>
            <w:r w:rsidR="00C30231">
              <w:rPr>
                <w:noProof/>
                <w:webHidden/>
              </w:rPr>
              <w:tab/>
            </w:r>
            <w:r w:rsidR="00C30231">
              <w:rPr>
                <w:noProof/>
                <w:webHidden/>
              </w:rPr>
              <w:fldChar w:fldCharType="begin"/>
            </w:r>
            <w:r w:rsidR="00C30231">
              <w:rPr>
                <w:noProof/>
                <w:webHidden/>
              </w:rPr>
              <w:instrText xml:space="preserve"> PAGEREF _Toc443681903 \h </w:instrText>
            </w:r>
            <w:r w:rsidR="00C30231">
              <w:rPr>
                <w:noProof/>
                <w:webHidden/>
              </w:rPr>
            </w:r>
            <w:r w:rsidR="00C30231">
              <w:rPr>
                <w:noProof/>
                <w:webHidden/>
              </w:rPr>
              <w:fldChar w:fldCharType="separate"/>
            </w:r>
            <w:r w:rsidR="00AD6A6B">
              <w:rPr>
                <w:noProof/>
                <w:webHidden/>
              </w:rPr>
              <w:t>3</w:t>
            </w:r>
            <w:r w:rsidR="00C30231">
              <w:rPr>
                <w:noProof/>
                <w:webHidden/>
              </w:rPr>
              <w:fldChar w:fldCharType="end"/>
            </w:r>
          </w:hyperlink>
        </w:p>
        <w:p w:rsidR="00705B87" w:rsidRDefault="00705B87">
          <w:r>
            <w:rPr>
              <w:b/>
              <w:bCs/>
              <w:noProof/>
            </w:rPr>
            <w:fldChar w:fldCharType="end"/>
          </w:r>
        </w:p>
      </w:sdtContent>
    </w:sdt>
    <w:p w:rsidR="00705B87" w:rsidRDefault="00705B87">
      <w:pPr>
        <w:spacing w:line="259" w:lineRule="auto"/>
      </w:pPr>
      <w:r>
        <w:br w:type="page"/>
      </w:r>
    </w:p>
    <w:p w:rsidR="002B3943" w:rsidRDefault="002B3943" w:rsidP="002B3943">
      <w:pPr>
        <w:pStyle w:val="Heading1"/>
      </w:pPr>
      <w:bookmarkStart w:id="1" w:name="_Toc443681865"/>
      <w:r>
        <w:lastRenderedPageBreak/>
        <w:t>1.0 Introduction</w:t>
      </w:r>
      <w:bookmarkEnd w:id="1"/>
    </w:p>
    <w:p w:rsidR="002B3943" w:rsidRDefault="002B3943" w:rsidP="002B3943">
      <w:r>
        <w:t>This section provides an overview of the entire requirement document. This document describes all data, functional and behavioral requirements for software.</w:t>
      </w:r>
    </w:p>
    <w:p w:rsidR="002B3943" w:rsidRDefault="002B3943" w:rsidP="002B3943">
      <w:pPr>
        <w:pStyle w:val="Heading2"/>
      </w:pPr>
      <w:bookmarkStart w:id="2" w:name="_Toc443681866"/>
      <w:r>
        <w:t xml:space="preserve">1.1 Goals and </w:t>
      </w:r>
      <w:r w:rsidR="00C30231">
        <w:t>O</w:t>
      </w:r>
      <w:r>
        <w:t>bjectives</w:t>
      </w:r>
      <w:bookmarkEnd w:id="2"/>
    </w:p>
    <w:p w:rsidR="002B3943" w:rsidRDefault="002B3943" w:rsidP="002B3943">
      <w:r>
        <w:t>Overall goals and software objectives are described.</w:t>
      </w:r>
    </w:p>
    <w:p w:rsidR="002B3943" w:rsidRDefault="002B3943" w:rsidP="002B3943">
      <w:pPr>
        <w:pStyle w:val="Heading2"/>
      </w:pPr>
      <w:bookmarkStart w:id="3" w:name="_Toc443681867"/>
      <w:r>
        <w:t xml:space="preserve">1.2 Statement of </w:t>
      </w:r>
      <w:r w:rsidR="00C30231">
        <w:t>S</w:t>
      </w:r>
      <w:r>
        <w:t>cope</w:t>
      </w:r>
      <w:bookmarkEnd w:id="3"/>
    </w:p>
    <w:p w:rsidR="002B3943" w:rsidRDefault="002B3943" w:rsidP="002B3943">
      <w:r>
        <w:t>A description of the software is presented. Major inputs, processing functionality and outputs are described without regard to implementation detail.</w:t>
      </w:r>
    </w:p>
    <w:p w:rsidR="002B3943" w:rsidRDefault="00C30231" w:rsidP="002B3943">
      <w:pPr>
        <w:pStyle w:val="Heading2"/>
      </w:pPr>
      <w:bookmarkStart w:id="4" w:name="_Toc443681868"/>
      <w:r>
        <w:t>1.3 Software C</w:t>
      </w:r>
      <w:r w:rsidR="002B3943">
        <w:t>ontext</w:t>
      </w:r>
      <w:bookmarkEnd w:id="4"/>
    </w:p>
    <w:p w:rsidR="002B3943" w:rsidRDefault="002B3943" w:rsidP="002B3943">
      <w:r>
        <w:t>The software is placed in a business or product line context. Strategic issues relevant to context are discussed. The intent is for the reader to understand the 'big picture'.</w:t>
      </w:r>
    </w:p>
    <w:p w:rsidR="002B3943" w:rsidRDefault="00C30231" w:rsidP="002B3943">
      <w:pPr>
        <w:pStyle w:val="Heading2"/>
      </w:pPr>
      <w:bookmarkStart w:id="5" w:name="_Toc443681869"/>
      <w:r>
        <w:t>1.4 Major C</w:t>
      </w:r>
      <w:r w:rsidR="002B3943">
        <w:t>onstraints</w:t>
      </w:r>
      <w:bookmarkEnd w:id="5"/>
    </w:p>
    <w:p w:rsidR="002B3943" w:rsidRDefault="002B3943" w:rsidP="002B3943">
      <w:r>
        <w:t>Any business or product line constraints that will impact the manner in which the software is to be specified, designed, implemented or tested are noted here.</w:t>
      </w:r>
    </w:p>
    <w:p w:rsidR="002B3943" w:rsidRDefault="00C30231" w:rsidP="002B3943">
      <w:pPr>
        <w:pStyle w:val="Heading1"/>
      </w:pPr>
      <w:bookmarkStart w:id="6" w:name="_Toc443681870"/>
      <w:r>
        <w:t>2.0 Usage S</w:t>
      </w:r>
      <w:r w:rsidR="002B3943">
        <w:t>cenario</w:t>
      </w:r>
      <w:bookmarkEnd w:id="6"/>
    </w:p>
    <w:p w:rsidR="002B3943" w:rsidRDefault="002B3943" w:rsidP="002B3943">
      <w:r>
        <w:t>This section provides a usage scenario for the software. It organized information collected during requirements elicitation into use-cases.</w:t>
      </w:r>
    </w:p>
    <w:p w:rsidR="002B3943" w:rsidRDefault="00C30231" w:rsidP="002B3943">
      <w:pPr>
        <w:pStyle w:val="Heading2"/>
      </w:pPr>
      <w:bookmarkStart w:id="7" w:name="_Toc443681871"/>
      <w:r>
        <w:t>2.1 User P</w:t>
      </w:r>
      <w:r w:rsidR="002B3943">
        <w:t>rofiles</w:t>
      </w:r>
      <w:bookmarkEnd w:id="7"/>
    </w:p>
    <w:p w:rsidR="002B3943" w:rsidRDefault="002B3943" w:rsidP="002B3943">
      <w:r>
        <w:t>The profiles of all user categories are described here.</w:t>
      </w:r>
    </w:p>
    <w:p w:rsidR="002B3943" w:rsidRDefault="00C30231" w:rsidP="002B3943">
      <w:pPr>
        <w:pStyle w:val="Heading2"/>
      </w:pPr>
      <w:bookmarkStart w:id="8" w:name="_Toc443681872"/>
      <w:r>
        <w:t>2.2 Use-C</w:t>
      </w:r>
      <w:r w:rsidR="002B3943">
        <w:t>ases</w:t>
      </w:r>
      <w:bookmarkEnd w:id="8"/>
    </w:p>
    <w:p w:rsidR="002B3943" w:rsidRDefault="002B3943" w:rsidP="002B3943">
      <w:r>
        <w:t>LIST of all use-cases for the software are presented.</w:t>
      </w:r>
    </w:p>
    <w:p w:rsidR="002B3943" w:rsidRDefault="002B3943" w:rsidP="002B3943">
      <w:pPr>
        <w:pStyle w:val="Heading2"/>
      </w:pPr>
      <w:bookmarkStart w:id="9" w:name="_Toc443681873"/>
      <w:r>
        <w:t xml:space="preserve">2.3 Special </w:t>
      </w:r>
      <w:r w:rsidR="00C30231">
        <w:t>U</w:t>
      </w:r>
      <w:r>
        <w:t xml:space="preserve">sage </w:t>
      </w:r>
      <w:r w:rsidR="00C30231">
        <w:t>C</w:t>
      </w:r>
      <w:r>
        <w:t>onsiderations</w:t>
      </w:r>
      <w:bookmarkEnd w:id="9"/>
    </w:p>
    <w:p w:rsidR="002B3943" w:rsidRDefault="002B3943" w:rsidP="002B3943">
      <w:r>
        <w:t>Special requirements associated with the use of the software are presented.</w:t>
      </w:r>
    </w:p>
    <w:p w:rsidR="002B3943" w:rsidRDefault="002B3943" w:rsidP="002B3943">
      <w:pPr>
        <w:pStyle w:val="Heading1"/>
      </w:pPr>
      <w:bookmarkStart w:id="10" w:name="_Toc443681874"/>
      <w:r>
        <w:t>3.0 Data Model and Description</w:t>
      </w:r>
      <w:bookmarkEnd w:id="10"/>
    </w:p>
    <w:p w:rsidR="002B3943" w:rsidRDefault="002B3943" w:rsidP="002B3943">
      <w:r>
        <w:t>This section describes information domain for the software</w:t>
      </w:r>
    </w:p>
    <w:p w:rsidR="002B3943" w:rsidRDefault="002B3943" w:rsidP="002B3943">
      <w:pPr>
        <w:pStyle w:val="Heading2"/>
      </w:pPr>
      <w:bookmarkStart w:id="11" w:name="_Toc443681875"/>
      <w:r>
        <w:lastRenderedPageBreak/>
        <w:t>3.1 Data Description</w:t>
      </w:r>
      <w:bookmarkEnd w:id="11"/>
    </w:p>
    <w:p w:rsidR="002B3943" w:rsidRDefault="002B3943" w:rsidP="002B3943">
      <w:r>
        <w:t>Data objects that will be managed/manipulated by the software are described in this section.</w:t>
      </w:r>
    </w:p>
    <w:p w:rsidR="002B3943" w:rsidRDefault="002B3943" w:rsidP="002B3943">
      <w:pPr>
        <w:pStyle w:val="Heading3"/>
      </w:pPr>
      <w:bookmarkStart w:id="12" w:name="_Toc443681876"/>
      <w:r>
        <w:t xml:space="preserve">3.1.1 Data </w:t>
      </w:r>
      <w:r w:rsidR="00C30231">
        <w:t>O</w:t>
      </w:r>
      <w:r>
        <w:t>bjects</w:t>
      </w:r>
      <w:bookmarkEnd w:id="12"/>
    </w:p>
    <w:p w:rsidR="002B3943" w:rsidRDefault="002B3943" w:rsidP="002B3943">
      <w:r>
        <w:t>For each data object in 3.1 describe their major attributes.</w:t>
      </w:r>
    </w:p>
    <w:p w:rsidR="002B3943" w:rsidRDefault="002B3943" w:rsidP="002B3943">
      <w:pPr>
        <w:pStyle w:val="Heading3"/>
      </w:pPr>
      <w:bookmarkStart w:id="13" w:name="_Toc443681877"/>
      <w:r>
        <w:t>3.1.2 Relationships</w:t>
      </w:r>
      <w:bookmarkEnd w:id="13"/>
    </w:p>
    <w:p w:rsidR="002B3943" w:rsidRDefault="002B3943" w:rsidP="002B3943">
      <w:r>
        <w:t>Relationships among data objects are described using CRC cards. No attempt is made to provide detail at this stage.</w:t>
      </w:r>
    </w:p>
    <w:p w:rsidR="002B3943" w:rsidRDefault="002B3943" w:rsidP="002B3943">
      <w:pPr>
        <w:pStyle w:val="Heading3"/>
      </w:pPr>
      <w:bookmarkStart w:id="14" w:name="_Toc443681878"/>
      <w:r>
        <w:t xml:space="preserve">3.1.3 Complete </w:t>
      </w:r>
      <w:r w:rsidR="00C30231">
        <w:t>D</w:t>
      </w:r>
      <w:r>
        <w:t xml:space="preserve">ata </w:t>
      </w:r>
      <w:r w:rsidR="00C30231">
        <w:t>M</w:t>
      </w:r>
      <w:r>
        <w:t>odel</w:t>
      </w:r>
      <w:bookmarkEnd w:id="14"/>
    </w:p>
    <w:p w:rsidR="002B3943" w:rsidRDefault="002B3943" w:rsidP="002B3943">
      <w:r>
        <w:t>An UML Class model for the software is developed</w:t>
      </w:r>
    </w:p>
    <w:p w:rsidR="002B3943" w:rsidRDefault="00C30231" w:rsidP="002B3943">
      <w:pPr>
        <w:pStyle w:val="Heading3"/>
      </w:pPr>
      <w:bookmarkStart w:id="15" w:name="_Toc443681879"/>
      <w:r>
        <w:t>3.1.4 Data D</w:t>
      </w:r>
      <w:r w:rsidR="002B3943">
        <w:t>ictionary</w:t>
      </w:r>
      <w:bookmarkEnd w:id="15"/>
    </w:p>
    <w:p w:rsidR="002B3943" w:rsidRDefault="002B3943" w:rsidP="002B3943">
      <w:r>
        <w:t>A reference to the data dictionary is provided. The dictionary is maintained in electronic form.</w:t>
      </w:r>
    </w:p>
    <w:p w:rsidR="002B3943" w:rsidRDefault="002B3943" w:rsidP="002B3943">
      <w:pPr>
        <w:pStyle w:val="Heading1"/>
      </w:pPr>
      <w:bookmarkStart w:id="16" w:name="_Toc443681880"/>
      <w:r>
        <w:t>4.0 Functional Model and Description</w:t>
      </w:r>
      <w:bookmarkEnd w:id="16"/>
    </w:p>
    <w:p w:rsidR="002B3943" w:rsidRDefault="002B3943" w:rsidP="002B3943">
      <w:r>
        <w:t>Description of major software functions along with UML Use Case, sequence, and communication diagrams.</w:t>
      </w:r>
    </w:p>
    <w:p w:rsidR="002B3943" w:rsidRDefault="002B3943" w:rsidP="002B3943">
      <w:pPr>
        <w:pStyle w:val="Heading2"/>
      </w:pPr>
      <w:bookmarkStart w:id="17" w:name="_Toc443681881"/>
      <w:r>
        <w:t xml:space="preserve">4.1 Use </w:t>
      </w:r>
      <w:r w:rsidR="00C30231">
        <w:t>C</w:t>
      </w:r>
      <w:r>
        <w:t>ases</w:t>
      </w:r>
      <w:bookmarkEnd w:id="17"/>
    </w:p>
    <w:p w:rsidR="002B3943" w:rsidRDefault="002B3943" w:rsidP="002B3943">
      <w:r>
        <w:t xml:space="preserve">A detailed description of each software function is presented by completing a use case template. </w:t>
      </w:r>
    </w:p>
    <w:p w:rsidR="002B3943" w:rsidRDefault="002B3943" w:rsidP="002B3943">
      <w:r>
        <w:t>Cross reference this document with file name of use case summary document</w:t>
      </w:r>
    </w:p>
    <w:p w:rsidR="002B3943" w:rsidRDefault="002B3943" w:rsidP="002B3943">
      <w:r>
        <w:t>LIST all of the use cases cross-listed with the file names of actual document</w:t>
      </w:r>
    </w:p>
    <w:p w:rsidR="002B3943" w:rsidRDefault="002B3943" w:rsidP="002B3943">
      <w:pPr>
        <w:pStyle w:val="Heading2"/>
      </w:pPr>
      <w:bookmarkStart w:id="18" w:name="_Toc443681882"/>
      <w:r>
        <w:t>4.2 Software Interface Description</w:t>
      </w:r>
      <w:bookmarkEnd w:id="18"/>
    </w:p>
    <w:p w:rsidR="002B3943" w:rsidRDefault="002B3943" w:rsidP="002B3943">
      <w:r>
        <w:t>The software interface(s)to the outside world is(are) described.</w:t>
      </w:r>
    </w:p>
    <w:p w:rsidR="002B3943" w:rsidRDefault="002B3943" w:rsidP="002B3943">
      <w:pPr>
        <w:pStyle w:val="Heading3"/>
      </w:pPr>
      <w:bookmarkStart w:id="19" w:name="_Toc443681883"/>
      <w:r>
        <w:t xml:space="preserve">4.2.1 External </w:t>
      </w:r>
      <w:r w:rsidR="00C30231">
        <w:t>M</w:t>
      </w:r>
      <w:r>
        <w:t xml:space="preserve">achine </w:t>
      </w:r>
      <w:r w:rsidR="00C30231">
        <w:t>I</w:t>
      </w:r>
      <w:r>
        <w:t>nterfaces</w:t>
      </w:r>
      <w:bookmarkEnd w:id="19"/>
    </w:p>
    <w:p w:rsidR="002B3943" w:rsidRDefault="002B3943" w:rsidP="002B3943">
      <w:r>
        <w:t>Interfaces to other machines (computers or devices) are described.</w:t>
      </w:r>
    </w:p>
    <w:p w:rsidR="002B3943" w:rsidRDefault="00C30231" w:rsidP="002B3943">
      <w:pPr>
        <w:pStyle w:val="Heading3"/>
      </w:pPr>
      <w:bookmarkStart w:id="20" w:name="_Toc443681884"/>
      <w:r>
        <w:t>4.2.2 External System I</w:t>
      </w:r>
      <w:r w:rsidR="002B3943">
        <w:t>nterfaces</w:t>
      </w:r>
      <w:bookmarkEnd w:id="20"/>
    </w:p>
    <w:p w:rsidR="002B3943" w:rsidRDefault="002B3943" w:rsidP="002B3943">
      <w:r>
        <w:t>Interfaces to other systems, products or networks are described.</w:t>
      </w:r>
    </w:p>
    <w:p w:rsidR="002B3943" w:rsidRDefault="00C30231" w:rsidP="002B3943">
      <w:pPr>
        <w:pStyle w:val="Heading3"/>
      </w:pPr>
      <w:bookmarkStart w:id="21" w:name="_Toc443681885"/>
      <w:r>
        <w:lastRenderedPageBreak/>
        <w:t>4.2.3 Human I</w:t>
      </w:r>
      <w:r w:rsidR="002B3943">
        <w:t>nterface</w:t>
      </w:r>
      <w:bookmarkEnd w:id="21"/>
    </w:p>
    <w:p w:rsidR="002B3943" w:rsidRDefault="002B3943" w:rsidP="002B3943">
      <w:r>
        <w:t>An overview of any human interfaces to be designed for the software is presented.</w:t>
      </w:r>
    </w:p>
    <w:p w:rsidR="002B3943" w:rsidRDefault="002B3943" w:rsidP="002B3943">
      <w:pPr>
        <w:pStyle w:val="Heading2"/>
      </w:pPr>
      <w:bookmarkStart w:id="22" w:name="_Toc443681886"/>
      <w:r>
        <w:t>4.3 Sequence Diagrams</w:t>
      </w:r>
      <w:bookmarkEnd w:id="22"/>
    </w:p>
    <w:p w:rsidR="002B3943" w:rsidRDefault="002B3943" w:rsidP="002B3943">
      <w:r>
        <w:t>Used to model the class interactions needed for the use cases.</w:t>
      </w:r>
    </w:p>
    <w:p w:rsidR="002B3943" w:rsidRDefault="002B3943" w:rsidP="002B3943">
      <w:pPr>
        <w:pStyle w:val="Heading2"/>
      </w:pPr>
      <w:bookmarkStart w:id="23" w:name="_Toc443681887"/>
      <w:r>
        <w:t>4.4 Communication Diagrams</w:t>
      </w:r>
      <w:bookmarkEnd w:id="23"/>
    </w:p>
    <w:p w:rsidR="002B3943" w:rsidRDefault="002B3943" w:rsidP="002B3943">
      <w:r>
        <w:t>Used to model the message passing structure of the system functions.</w:t>
      </w:r>
    </w:p>
    <w:p w:rsidR="002B3943" w:rsidRDefault="002B3943" w:rsidP="002B3943">
      <w:pPr>
        <w:pStyle w:val="Heading1"/>
      </w:pPr>
      <w:bookmarkStart w:id="24" w:name="_Toc443681888"/>
      <w:r>
        <w:t>5.0 Behavioral Model and Description</w:t>
      </w:r>
      <w:bookmarkEnd w:id="24"/>
    </w:p>
    <w:p w:rsidR="002B3943" w:rsidRDefault="002B3943" w:rsidP="002B3943">
      <w:r>
        <w:t>A description of the behavior of the software is presented.</w:t>
      </w:r>
    </w:p>
    <w:p w:rsidR="002B3943" w:rsidRDefault="002B3943" w:rsidP="002B3943">
      <w:pPr>
        <w:pStyle w:val="Heading2"/>
      </w:pPr>
      <w:bookmarkStart w:id="25" w:name="_Toc443681889"/>
      <w:r>
        <w:t xml:space="preserve">5.1 Description for </w:t>
      </w:r>
      <w:r w:rsidR="00C30231">
        <w:t>S</w:t>
      </w:r>
      <w:r>
        <w:t xml:space="preserve">oftware </w:t>
      </w:r>
      <w:r w:rsidR="00C30231">
        <w:t>B</w:t>
      </w:r>
      <w:r>
        <w:t>ehavior</w:t>
      </w:r>
      <w:bookmarkEnd w:id="25"/>
    </w:p>
    <w:p w:rsidR="002B3943" w:rsidRDefault="002B3943" w:rsidP="002B3943">
      <w:r>
        <w:t>A detailed description of major events and states is presented in this section.</w:t>
      </w:r>
    </w:p>
    <w:p w:rsidR="002B3943" w:rsidRDefault="002B3943" w:rsidP="002B3943">
      <w:pPr>
        <w:pStyle w:val="Heading3"/>
      </w:pPr>
      <w:bookmarkStart w:id="26" w:name="_Toc443681890"/>
      <w:r>
        <w:t>5.1.1 Events</w:t>
      </w:r>
      <w:bookmarkEnd w:id="26"/>
    </w:p>
    <w:p w:rsidR="002B3943" w:rsidRDefault="002B3943" w:rsidP="002B3943">
      <w:r>
        <w:t>A listing of events (control, items) that will cause behavioral change within the system is presented.</w:t>
      </w:r>
    </w:p>
    <w:p w:rsidR="002B3943" w:rsidRDefault="002B3943" w:rsidP="002B3943">
      <w:pPr>
        <w:pStyle w:val="Heading3"/>
      </w:pPr>
      <w:bookmarkStart w:id="27" w:name="_Toc443681891"/>
      <w:r>
        <w:t>5.1.2 States</w:t>
      </w:r>
      <w:bookmarkEnd w:id="27"/>
    </w:p>
    <w:p w:rsidR="002B3943" w:rsidRDefault="002B3943" w:rsidP="002B3943">
      <w:r>
        <w:t>A listing of states (modes of behavior) that will result as a consequence of events is presented.</w:t>
      </w:r>
    </w:p>
    <w:p w:rsidR="002B3943" w:rsidRDefault="002B3943" w:rsidP="002B3943">
      <w:pPr>
        <w:pStyle w:val="Heading2"/>
      </w:pPr>
      <w:bookmarkStart w:id="28" w:name="_Toc443681892"/>
      <w:r>
        <w:t>5.2 State Transition Diagrams</w:t>
      </w:r>
      <w:bookmarkEnd w:id="28"/>
    </w:p>
    <w:p w:rsidR="002B3943" w:rsidRDefault="002B3943" w:rsidP="002B3943">
      <w:r>
        <w:t>Depict the manner in which the software reacts to external events.</w:t>
      </w:r>
    </w:p>
    <w:p w:rsidR="002B3943" w:rsidRDefault="002B3943" w:rsidP="002B3943">
      <w:pPr>
        <w:pStyle w:val="Heading1"/>
      </w:pPr>
      <w:bookmarkStart w:id="29" w:name="_Toc443681893"/>
      <w:r>
        <w:t>6.0 Restrictions, Limitations, and Constraints</w:t>
      </w:r>
      <w:bookmarkEnd w:id="29"/>
    </w:p>
    <w:p w:rsidR="002B3943" w:rsidRDefault="002B3943" w:rsidP="002B3943">
      <w:r>
        <w:t>Special issues which impact the specification, design, or implementation of the software are noted here.</w:t>
      </w:r>
    </w:p>
    <w:p w:rsidR="002B3943" w:rsidRDefault="002B3943" w:rsidP="002B3943">
      <w:pPr>
        <w:pStyle w:val="Heading1"/>
      </w:pPr>
      <w:bookmarkStart w:id="30" w:name="_Toc443681894"/>
      <w:r>
        <w:t>7.0 Validation Criteria</w:t>
      </w:r>
      <w:bookmarkEnd w:id="30"/>
    </w:p>
    <w:p w:rsidR="002B3943" w:rsidRDefault="002B3943" w:rsidP="002B3943">
      <w:r>
        <w:t>The approach to software validation is described.</w:t>
      </w:r>
    </w:p>
    <w:p w:rsidR="002B3943" w:rsidRDefault="00C30231" w:rsidP="002B3943">
      <w:pPr>
        <w:pStyle w:val="Heading2"/>
      </w:pPr>
      <w:bookmarkStart w:id="31" w:name="_Toc443681895"/>
      <w:r>
        <w:t>7.1 Classes of T</w:t>
      </w:r>
      <w:r w:rsidR="002B3943">
        <w:t>ests</w:t>
      </w:r>
      <w:bookmarkEnd w:id="31"/>
    </w:p>
    <w:p w:rsidR="002B3943" w:rsidRDefault="002B3943" w:rsidP="002B3943">
      <w:r>
        <w:t>The types of tests to be conducted are specified, including as much detail as is possible at this stage. Emphasis here is on black- box testing.</w:t>
      </w:r>
    </w:p>
    <w:p w:rsidR="002B3943" w:rsidRDefault="002B3943" w:rsidP="002B3943">
      <w:pPr>
        <w:pStyle w:val="Heading2"/>
      </w:pPr>
      <w:bookmarkStart w:id="32" w:name="_Toc443681896"/>
      <w:r>
        <w:lastRenderedPageBreak/>
        <w:t xml:space="preserve">7.2 Expected </w:t>
      </w:r>
      <w:r w:rsidR="00C30231">
        <w:t>S</w:t>
      </w:r>
      <w:r>
        <w:t xml:space="preserve">oftware </w:t>
      </w:r>
      <w:r w:rsidR="00C30231">
        <w:t>R</w:t>
      </w:r>
      <w:r>
        <w:t>esponse</w:t>
      </w:r>
      <w:bookmarkEnd w:id="32"/>
    </w:p>
    <w:p w:rsidR="002B3943" w:rsidRDefault="002B3943" w:rsidP="002B3943">
      <w:r>
        <w:t>The expected results from testing are specified.</w:t>
      </w:r>
    </w:p>
    <w:p w:rsidR="002B3943" w:rsidRDefault="00C30231" w:rsidP="002B3943">
      <w:pPr>
        <w:pStyle w:val="Heading2"/>
      </w:pPr>
      <w:bookmarkStart w:id="33" w:name="_Toc443681897"/>
      <w:r>
        <w:t>7.3 Performance B</w:t>
      </w:r>
      <w:r w:rsidR="002B3943">
        <w:t>ounds</w:t>
      </w:r>
      <w:bookmarkEnd w:id="33"/>
    </w:p>
    <w:p w:rsidR="002B3943" w:rsidRDefault="002B3943" w:rsidP="002B3943">
      <w:r>
        <w:t>Special performance requirements are specified.</w:t>
      </w:r>
    </w:p>
    <w:p w:rsidR="002B3943" w:rsidRDefault="002B3943" w:rsidP="002B3943">
      <w:pPr>
        <w:pStyle w:val="Heading1"/>
      </w:pPr>
      <w:bookmarkStart w:id="34" w:name="_Toc443681898"/>
      <w:r>
        <w:t>8.0 Appendices</w:t>
      </w:r>
      <w:bookmarkEnd w:id="34"/>
    </w:p>
    <w:p w:rsidR="002B3943" w:rsidRDefault="002B3943" w:rsidP="002B3943">
      <w:r>
        <w:t>Presents information that supplements the Requirements Specification</w:t>
      </w:r>
    </w:p>
    <w:p w:rsidR="002B3943" w:rsidRDefault="002B3943" w:rsidP="002B3943">
      <w:pPr>
        <w:pStyle w:val="Heading2"/>
      </w:pPr>
      <w:bookmarkStart w:id="35" w:name="_Toc443681899"/>
      <w:r>
        <w:t xml:space="preserve">8.1 System </w:t>
      </w:r>
      <w:r w:rsidR="00C30231">
        <w:t>T</w:t>
      </w:r>
      <w:r>
        <w:t xml:space="preserve">raceability </w:t>
      </w:r>
      <w:r w:rsidR="00C30231">
        <w:t>M</w:t>
      </w:r>
      <w:r>
        <w:t>atrix</w:t>
      </w:r>
      <w:bookmarkEnd w:id="35"/>
    </w:p>
    <w:p w:rsidR="002B3943" w:rsidRDefault="002B3943" w:rsidP="002B3943">
      <w:r>
        <w:t>A matrix that traces stated software requirements back to the system specification.</w:t>
      </w:r>
    </w:p>
    <w:p w:rsidR="002B3943" w:rsidRDefault="002B3943" w:rsidP="002B3943">
      <w:pPr>
        <w:pStyle w:val="Heading2"/>
      </w:pPr>
      <w:bookmarkStart w:id="36" w:name="_Toc443681900"/>
      <w:r>
        <w:t>8.2 Product Strategies</w:t>
      </w:r>
      <w:bookmarkEnd w:id="36"/>
    </w:p>
    <w:p w:rsidR="002B3943" w:rsidRDefault="002B3943" w:rsidP="002B3943">
      <w:r>
        <w:t>If the specification is developed for a product, a description of relevant product strategy is presented here.</w:t>
      </w:r>
    </w:p>
    <w:p w:rsidR="002B3943" w:rsidRDefault="00C30231" w:rsidP="002B3943">
      <w:pPr>
        <w:pStyle w:val="Heading2"/>
      </w:pPr>
      <w:bookmarkStart w:id="37" w:name="_Toc443681901"/>
      <w:r>
        <w:t>8.3 Analysis M</w:t>
      </w:r>
      <w:r w:rsidR="002B3943">
        <w:t xml:space="preserve">etrics to be </w:t>
      </w:r>
      <w:r>
        <w:t>U</w:t>
      </w:r>
      <w:r w:rsidR="002B3943">
        <w:t>sed</w:t>
      </w:r>
      <w:bookmarkEnd w:id="37"/>
    </w:p>
    <w:p w:rsidR="002B3943" w:rsidRDefault="002B3943" w:rsidP="002B3943">
      <w:r>
        <w:t>A description of all analysis metrics to be used during the analysis activity is noted here.</w:t>
      </w:r>
    </w:p>
    <w:p w:rsidR="002B3943" w:rsidRDefault="00C30231" w:rsidP="002B3943">
      <w:pPr>
        <w:pStyle w:val="Heading2"/>
      </w:pPr>
      <w:bookmarkStart w:id="38" w:name="_Toc443681902"/>
      <w:r>
        <w:t>8.4 Supplementary I</w:t>
      </w:r>
      <w:r w:rsidR="002B3943">
        <w:t>nformation (as required)</w:t>
      </w:r>
      <w:bookmarkEnd w:id="38"/>
    </w:p>
    <w:p w:rsidR="002B3943" w:rsidRDefault="002B3943">
      <w:pPr>
        <w:suppressAutoHyphens w:val="0"/>
        <w:spacing w:after="160" w:line="259" w:lineRule="auto"/>
        <w:jc w:val="left"/>
        <w:textboxTightWrap w:val="none"/>
        <w:rPr>
          <w:rFonts w:ascii="Roboto Condensed" w:eastAsiaTheme="majorEastAsia" w:hAnsi="Roboto Condensed" w:cstheme="majorBidi"/>
          <w:b/>
          <w:sz w:val="32"/>
          <w:szCs w:val="32"/>
        </w:rPr>
      </w:pPr>
      <w:r>
        <w:br w:type="page"/>
      </w:r>
    </w:p>
    <w:p w:rsidR="00705B87" w:rsidRDefault="002B3943" w:rsidP="00705B87">
      <w:pPr>
        <w:pStyle w:val="Heading1"/>
      </w:pPr>
      <w:bookmarkStart w:id="39" w:name="_Toc443681903"/>
      <w:r>
        <w:lastRenderedPageBreak/>
        <w:t>8.5</w:t>
      </w:r>
      <w:r w:rsidR="00705B87">
        <w:t xml:space="preserve"> </w:t>
      </w:r>
      <w:r>
        <w:t>Software Requirements Specification</w:t>
      </w:r>
      <w:r w:rsidR="00705B87">
        <w:t xml:space="preserve"> Review and Signoff</w:t>
      </w:r>
      <w:bookmarkEnd w:id="39"/>
    </w:p>
    <w:p w:rsidR="00705B87" w:rsidRDefault="00705B87" w:rsidP="00705B87">
      <w:r>
        <w:t xml:space="preserve">Review and Signoff of the </w:t>
      </w:r>
      <w:r w:rsidR="00C30231">
        <w:t>Software Requirements</w:t>
      </w:r>
      <w:r>
        <w:t xml:space="preserve"> Specification</w:t>
      </w:r>
      <w:r w:rsidR="00C30231">
        <w:t xml:space="preserve"> Document.</w:t>
      </w:r>
      <w:r>
        <w:tab/>
      </w:r>
    </w:p>
    <w:tbl>
      <w:tblPr>
        <w:tblStyle w:val="CosmosysTable"/>
        <w:tblW w:w="5000" w:type="pct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071"/>
        <w:gridCol w:w="2523"/>
        <w:gridCol w:w="2965"/>
        <w:gridCol w:w="2521"/>
      </w:tblGrid>
      <w:tr w:rsidR="00050324" w:rsidTr="00606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0" w:type="dxa"/>
          </w:tcPr>
          <w:p w:rsidR="00050324" w:rsidRDefault="00050324" w:rsidP="00705B87">
            <w:r>
              <w:t>Name</w:t>
            </w:r>
          </w:p>
        </w:tc>
        <w:tc>
          <w:tcPr>
            <w:tcW w:w="2520" w:type="dxa"/>
          </w:tcPr>
          <w:p w:rsidR="00050324" w:rsidRDefault="00050324" w:rsidP="00705B87">
            <w:r>
              <w:t>Project Team Role</w:t>
            </w:r>
          </w:p>
        </w:tc>
        <w:tc>
          <w:tcPr>
            <w:tcW w:w="2962" w:type="dxa"/>
          </w:tcPr>
          <w:p w:rsidR="00050324" w:rsidRDefault="00050324" w:rsidP="00705B87">
            <w:r>
              <w:t>Signature</w:t>
            </w:r>
          </w:p>
        </w:tc>
        <w:tc>
          <w:tcPr>
            <w:tcW w:w="2518" w:type="dxa"/>
          </w:tcPr>
          <w:p w:rsidR="00050324" w:rsidRDefault="00050324" w:rsidP="00705B87">
            <w:r>
              <w:t>Date</w:t>
            </w:r>
          </w:p>
        </w:tc>
      </w:tr>
      <w:tr w:rsidR="00050324" w:rsidTr="0060664F">
        <w:tc>
          <w:tcPr>
            <w:tcW w:w="2070" w:type="dxa"/>
          </w:tcPr>
          <w:p w:rsidR="00050324" w:rsidRDefault="00050324" w:rsidP="00705B87">
            <w:r>
              <w:t>Camille Williams</w:t>
            </w:r>
          </w:p>
        </w:tc>
        <w:tc>
          <w:tcPr>
            <w:tcW w:w="2520" w:type="dxa"/>
          </w:tcPr>
          <w:p w:rsidR="00050324" w:rsidRDefault="00050324" w:rsidP="00705B87">
            <w:r>
              <w:t>Project Manager</w:t>
            </w:r>
          </w:p>
        </w:tc>
        <w:tc>
          <w:tcPr>
            <w:tcW w:w="2962" w:type="dxa"/>
          </w:tcPr>
          <w:p w:rsidR="00050324" w:rsidRDefault="00050324" w:rsidP="00705B87"/>
        </w:tc>
        <w:tc>
          <w:tcPr>
            <w:tcW w:w="2518" w:type="dxa"/>
          </w:tcPr>
          <w:p w:rsidR="00050324" w:rsidRDefault="00050324" w:rsidP="00705B87"/>
        </w:tc>
      </w:tr>
      <w:tr w:rsidR="00050324" w:rsidTr="006066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70" w:type="dxa"/>
          </w:tcPr>
          <w:p w:rsidR="00050324" w:rsidRDefault="00050324" w:rsidP="00705B87">
            <w:r>
              <w:t>Marc King</w:t>
            </w:r>
          </w:p>
        </w:tc>
        <w:tc>
          <w:tcPr>
            <w:tcW w:w="2520" w:type="dxa"/>
          </w:tcPr>
          <w:p w:rsidR="00050324" w:rsidRDefault="00050324" w:rsidP="00705B87">
            <w:r>
              <w:t>Team Lead</w:t>
            </w:r>
          </w:p>
        </w:tc>
        <w:tc>
          <w:tcPr>
            <w:tcW w:w="2962" w:type="dxa"/>
          </w:tcPr>
          <w:p w:rsidR="00050324" w:rsidRDefault="00050324" w:rsidP="00705B87"/>
        </w:tc>
        <w:tc>
          <w:tcPr>
            <w:tcW w:w="2518" w:type="dxa"/>
          </w:tcPr>
          <w:p w:rsidR="00050324" w:rsidRDefault="00050324" w:rsidP="00705B87"/>
        </w:tc>
      </w:tr>
      <w:tr w:rsidR="00050324" w:rsidTr="0060664F">
        <w:tc>
          <w:tcPr>
            <w:tcW w:w="2070" w:type="dxa"/>
          </w:tcPr>
          <w:p w:rsidR="00050324" w:rsidRDefault="002B3943" w:rsidP="00705B87">
            <w:r>
              <w:t>Aly Lakhani</w:t>
            </w:r>
          </w:p>
        </w:tc>
        <w:tc>
          <w:tcPr>
            <w:tcW w:w="2520" w:type="dxa"/>
          </w:tcPr>
          <w:p w:rsidR="00050324" w:rsidRDefault="002B3943" w:rsidP="00705B87">
            <w:r>
              <w:t>Developer</w:t>
            </w:r>
          </w:p>
        </w:tc>
        <w:tc>
          <w:tcPr>
            <w:tcW w:w="2962" w:type="dxa"/>
          </w:tcPr>
          <w:p w:rsidR="00050324" w:rsidRDefault="00050324" w:rsidP="00705B87"/>
        </w:tc>
        <w:tc>
          <w:tcPr>
            <w:tcW w:w="2518" w:type="dxa"/>
          </w:tcPr>
          <w:p w:rsidR="00050324" w:rsidRDefault="00050324" w:rsidP="00705B87"/>
        </w:tc>
      </w:tr>
      <w:tr w:rsidR="00C30231" w:rsidTr="006066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70" w:type="dxa"/>
          </w:tcPr>
          <w:p w:rsidR="00C30231" w:rsidRDefault="00C30231" w:rsidP="00705B87">
            <w:r>
              <w:t>Rodney Lewis</w:t>
            </w:r>
          </w:p>
        </w:tc>
        <w:tc>
          <w:tcPr>
            <w:tcW w:w="2520" w:type="dxa"/>
          </w:tcPr>
          <w:p w:rsidR="00C30231" w:rsidRDefault="00C30231" w:rsidP="00705B87">
            <w:r>
              <w:t>Developer</w:t>
            </w:r>
          </w:p>
        </w:tc>
        <w:tc>
          <w:tcPr>
            <w:tcW w:w="2962" w:type="dxa"/>
          </w:tcPr>
          <w:p w:rsidR="00C30231" w:rsidRDefault="00C30231" w:rsidP="00705B87"/>
        </w:tc>
        <w:tc>
          <w:tcPr>
            <w:tcW w:w="2518" w:type="dxa"/>
          </w:tcPr>
          <w:p w:rsidR="00C30231" w:rsidRDefault="00C30231" w:rsidP="00705B87"/>
        </w:tc>
      </w:tr>
      <w:tr w:rsidR="00C30231" w:rsidTr="00EF279C">
        <w:tc>
          <w:tcPr>
            <w:tcW w:w="2070" w:type="dxa"/>
            <w:tcBorders>
              <w:bottom w:val="nil"/>
            </w:tcBorders>
          </w:tcPr>
          <w:p w:rsidR="00C30231" w:rsidRDefault="00C30231" w:rsidP="00705B87">
            <w:r>
              <w:t>Jacob Vacheresse</w:t>
            </w:r>
          </w:p>
        </w:tc>
        <w:tc>
          <w:tcPr>
            <w:tcW w:w="2520" w:type="dxa"/>
            <w:tcBorders>
              <w:bottom w:val="nil"/>
            </w:tcBorders>
          </w:tcPr>
          <w:p w:rsidR="00C30231" w:rsidRDefault="00C30231" w:rsidP="00705B87">
            <w:r>
              <w:t>Developer</w:t>
            </w:r>
          </w:p>
        </w:tc>
        <w:tc>
          <w:tcPr>
            <w:tcW w:w="2962" w:type="dxa"/>
            <w:tcBorders>
              <w:bottom w:val="nil"/>
            </w:tcBorders>
          </w:tcPr>
          <w:p w:rsidR="00C30231" w:rsidRDefault="00C30231" w:rsidP="00705B87"/>
        </w:tc>
        <w:tc>
          <w:tcPr>
            <w:tcW w:w="2518" w:type="dxa"/>
            <w:tcBorders>
              <w:bottom w:val="nil"/>
            </w:tcBorders>
          </w:tcPr>
          <w:p w:rsidR="00C30231" w:rsidRDefault="00C30231" w:rsidP="00705B87"/>
        </w:tc>
      </w:tr>
      <w:tr w:rsidR="00C30231" w:rsidTr="00EF2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70" w:type="dxa"/>
            <w:tcBorders>
              <w:bottom w:val="single" w:sz="4" w:space="0" w:color="000000" w:themeColor="text1"/>
            </w:tcBorders>
          </w:tcPr>
          <w:p w:rsidR="00C30231" w:rsidRDefault="00C30231" w:rsidP="00705B87">
            <w:r>
              <w:t>Fan Zhang</w:t>
            </w:r>
          </w:p>
        </w:tc>
        <w:tc>
          <w:tcPr>
            <w:tcW w:w="2520" w:type="dxa"/>
            <w:tcBorders>
              <w:bottom w:val="single" w:sz="4" w:space="0" w:color="000000" w:themeColor="text1"/>
            </w:tcBorders>
          </w:tcPr>
          <w:p w:rsidR="00C30231" w:rsidRDefault="00C30231" w:rsidP="00705B87">
            <w:r>
              <w:t>Developer</w:t>
            </w:r>
          </w:p>
        </w:tc>
        <w:tc>
          <w:tcPr>
            <w:tcW w:w="2962" w:type="dxa"/>
            <w:tcBorders>
              <w:bottom w:val="single" w:sz="4" w:space="0" w:color="000000" w:themeColor="text1"/>
            </w:tcBorders>
          </w:tcPr>
          <w:p w:rsidR="00C30231" w:rsidRDefault="00C30231" w:rsidP="00705B87"/>
        </w:tc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C30231" w:rsidRDefault="00C30231" w:rsidP="00705B87"/>
        </w:tc>
      </w:tr>
    </w:tbl>
    <w:p w:rsidR="00D05773" w:rsidRDefault="00D05773" w:rsidP="00705B87"/>
    <w:p w:rsidR="00183C48" w:rsidRDefault="00183C48" w:rsidP="00705B87"/>
    <w:p w:rsidR="00183C48" w:rsidRDefault="00183C48" w:rsidP="00705B87"/>
    <w:p w:rsidR="00183C48" w:rsidRDefault="00183C48" w:rsidP="00705B87"/>
    <w:p w:rsidR="00183C48" w:rsidRDefault="00183C48" w:rsidP="00705B87"/>
    <w:sectPr w:rsidR="00183C48" w:rsidSect="00D05773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1008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DD8" w:rsidRDefault="00F63DD8" w:rsidP="0049312D">
      <w:pPr>
        <w:spacing w:after="0"/>
      </w:pPr>
      <w:r>
        <w:separator/>
      </w:r>
    </w:p>
  </w:endnote>
  <w:endnote w:type="continuationSeparator" w:id="0">
    <w:p w:rsidR="00F63DD8" w:rsidRDefault="00F63DD8" w:rsidP="004931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4" w:space="0" w:color="D9D9D9" w:themeColor="background1" w:themeShade="D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33"/>
      <w:gridCol w:w="1214"/>
      <w:gridCol w:w="4433"/>
    </w:tblGrid>
    <w:tr w:rsidR="00BD07F6" w:rsidTr="003A73BC">
      <w:tc>
        <w:tcPr>
          <w:tcW w:w="2250" w:type="pct"/>
        </w:tcPr>
        <w:p w:rsidR="00BD07F6" w:rsidRDefault="00BD07F6" w:rsidP="00733FDD">
          <w:pPr>
            <w:pStyle w:val="Footer"/>
            <w:jc w:val="left"/>
          </w:pPr>
          <w:r>
            <w:t xml:space="preserve">ORIGINATOR </w:t>
          </w:r>
          <w:sdt>
            <w:sdtPr>
              <w:rPr>
                <w:b/>
              </w:rPr>
              <w:alias w:val="Author"/>
              <w:tag w:val=""/>
              <w:id w:val="-1549996595"/>
              <w:placeholder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AD6A6B">
                <w:rPr>
                  <w:b/>
                </w:rPr>
                <w:t>Marc King</w:t>
              </w:r>
            </w:sdtContent>
          </w:sdt>
        </w:p>
      </w:tc>
      <w:tc>
        <w:tcPr>
          <w:tcW w:w="500" w:type="pct"/>
        </w:tcPr>
        <w:p w:rsidR="00BD07F6" w:rsidRDefault="00C25316" w:rsidP="00050324">
          <w:pPr>
            <w:pStyle w:val="Footer"/>
            <w:jc w:val="center"/>
          </w:pPr>
          <w:r w:rsidRPr="003A73BC">
            <w:rPr>
              <w:sz w:val="20"/>
            </w:rPr>
            <w:t>Page</w:t>
          </w:r>
          <w:r w:rsidR="0003784F" w:rsidRPr="003A73BC">
            <w:rPr>
              <w:sz w:val="20"/>
            </w:rPr>
            <w:t> </w:t>
          </w:r>
          <w:r w:rsidRPr="003A73BC">
            <w:rPr>
              <w:b/>
              <w:sz w:val="20"/>
            </w:rPr>
            <w:fldChar w:fldCharType="begin"/>
          </w:r>
          <w:r w:rsidRPr="003A73BC">
            <w:rPr>
              <w:b/>
              <w:sz w:val="20"/>
            </w:rPr>
            <w:instrText xml:space="preserve"> PAGE   \* MERGEFORMAT </w:instrText>
          </w:r>
          <w:r w:rsidRPr="003A73BC">
            <w:rPr>
              <w:b/>
              <w:sz w:val="20"/>
            </w:rPr>
            <w:fldChar w:fldCharType="separate"/>
          </w:r>
          <w:r w:rsidR="00AD6A6B">
            <w:rPr>
              <w:b/>
              <w:noProof/>
              <w:sz w:val="20"/>
            </w:rPr>
            <w:t>3</w:t>
          </w:r>
          <w:r w:rsidRPr="003A73BC">
            <w:rPr>
              <w:b/>
              <w:noProof/>
              <w:sz w:val="20"/>
            </w:rPr>
            <w:fldChar w:fldCharType="end"/>
          </w:r>
          <w:r w:rsidR="0003784F" w:rsidRPr="003A73BC">
            <w:rPr>
              <w:noProof/>
              <w:sz w:val="20"/>
            </w:rPr>
            <w:t> </w:t>
          </w:r>
          <w:r w:rsidRPr="003A73BC">
            <w:rPr>
              <w:noProof/>
              <w:sz w:val="20"/>
            </w:rPr>
            <w:t>of</w:t>
          </w:r>
          <w:r w:rsidR="0003784F" w:rsidRPr="003A73BC">
            <w:rPr>
              <w:noProof/>
              <w:sz w:val="20"/>
            </w:rPr>
            <w:t> </w:t>
          </w:r>
          <w:r w:rsidR="00050324">
            <w:rPr>
              <w:noProof/>
              <w:sz w:val="20"/>
            </w:rPr>
            <w:fldChar w:fldCharType="begin"/>
          </w:r>
          <w:r w:rsidR="00050324">
            <w:rPr>
              <w:noProof/>
              <w:sz w:val="20"/>
            </w:rPr>
            <w:instrText xml:space="preserve"> NUMPAGES   \* MERGEFORMAT </w:instrText>
          </w:r>
          <w:r w:rsidR="00050324">
            <w:rPr>
              <w:noProof/>
              <w:sz w:val="20"/>
            </w:rPr>
            <w:fldChar w:fldCharType="separate"/>
          </w:r>
          <w:r w:rsidR="00AD6A6B">
            <w:rPr>
              <w:noProof/>
              <w:sz w:val="20"/>
            </w:rPr>
            <w:t>9</w:t>
          </w:r>
          <w:r w:rsidR="00050324">
            <w:rPr>
              <w:noProof/>
              <w:sz w:val="20"/>
            </w:rPr>
            <w:fldChar w:fldCharType="end"/>
          </w:r>
        </w:p>
      </w:tc>
      <w:tc>
        <w:tcPr>
          <w:tcW w:w="2250" w:type="pct"/>
        </w:tcPr>
        <w:p w:rsidR="00BD07F6" w:rsidRDefault="0003784F" w:rsidP="0003784F">
          <w:pPr>
            <w:pStyle w:val="Footer"/>
            <w:jc w:val="right"/>
          </w:pPr>
          <w:r>
            <w:t xml:space="preserve">Date Created </w:t>
          </w:r>
          <w:r w:rsidRPr="0003784F">
            <w:rPr>
              <w:b/>
            </w:rPr>
            <w:fldChar w:fldCharType="begin"/>
          </w:r>
          <w:r w:rsidRPr="0003784F">
            <w:rPr>
              <w:b/>
            </w:rPr>
            <w:instrText xml:space="preserve"> CREATEDATE  \@ "yyyy-MM-dd"  \* MERGEFORMAT </w:instrText>
          </w:r>
          <w:r w:rsidRPr="0003784F">
            <w:rPr>
              <w:b/>
            </w:rPr>
            <w:fldChar w:fldCharType="separate"/>
          </w:r>
          <w:r w:rsidR="00AD6A6B">
            <w:rPr>
              <w:b/>
              <w:noProof/>
            </w:rPr>
            <w:t>2016-02-19</w:t>
          </w:r>
          <w:r w:rsidRPr="0003784F">
            <w:rPr>
              <w:b/>
            </w:rPr>
            <w:fldChar w:fldCharType="end"/>
          </w:r>
        </w:p>
        <w:p w:rsidR="0003784F" w:rsidRDefault="0003784F" w:rsidP="0003784F">
          <w:pPr>
            <w:pStyle w:val="Footer"/>
            <w:jc w:val="right"/>
          </w:pPr>
          <w:r>
            <w:t xml:space="preserve">Date Revised </w:t>
          </w:r>
          <w:r w:rsidRPr="0003784F">
            <w:rPr>
              <w:b/>
            </w:rPr>
            <w:fldChar w:fldCharType="begin"/>
          </w:r>
          <w:r w:rsidRPr="0003784F">
            <w:rPr>
              <w:b/>
            </w:rPr>
            <w:instrText xml:space="preserve"> SAVEDATE  \@ "yyyy-MM-dd"  \* MERGEFORMAT </w:instrText>
          </w:r>
          <w:r w:rsidRPr="0003784F">
            <w:rPr>
              <w:b/>
            </w:rPr>
            <w:fldChar w:fldCharType="separate"/>
          </w:r>
          <w:r w:rsidR="00AD6A6B">
            <w:rPr>
              <w:b/>
              <w:noProof/>
            </w:rPr>
            <w:t>0000-00-00</w:t>
          </w:r>
          <w:r w:rsidRPr="0003784F">
            <w:rPr>
              <w:b/>
            </w:rPr>
            <w:fldChar w:fldCharType="end"/>
          </w:r>
        </w:p>
        <w:p w:rsidR="0003784F" w:rsidRDefault="0003784F" w:rsidP="00B817A0">
          <w:pPr>
            <w:pStyle w:val="Footer"/>
            <w:jc w:val="right"/>
          </w:pPr>
          <w:r>
            <w:t xml:space="preserve">Version Number </w:t>
          </w:r>
          <w:r w:rsidR="00B817A0" w:rsidRPr="00B817A0">
            <w:rPr>
              <w:b/>
              <w:caps w:val="0"/>
            </w:rPr>
            <w:t>v</w:t>
          </w:r>
          <w:sdt>
            <w:sdtPr>
              <w:rPr>
                <w:b/>
              </w:rPr>
              <w:alias w:val="Status"/>
              <w:tag w:val=""/>
              <w:id w:val="1244759226"/>
              <w:placeholder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Pr="0003784F">
                <w:rPr>
                  <w:b/>
                </w:rPr>
                <w:t>0.1</w:t>
              </w:r>
            </w:sdtContent>
          </w:sdt>
        </w:p>
      </w:tc>
    </w:tr>
  </w:tbl>
  <w:p w:rsidR="00BD07F6" w:rsidRDefault="00BD07F6" w:rsidP="000378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4" w:space="0" w:color="D9D9D9" w:themeColor="background1" w:themeShade="D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33"/>
      <w:gridCol w:w="1214"/>
      <w:gridCol w:w="4433"/>
    </w:tblGrid>
    <w:tr w:rsidR="003A73BC" w:rsidTr="00F37A3C">
      <w:tc>
        <w:tcPr>
          <w:tcW w:w="2250" w:type="pct"/>
        </w:tcPr>
        <w:p w:rsidR="003A73BC" w:rsidRDefault="003A73BC" w:rsidP="00733FDD">
          <w:pPr>
            <w:pStyle w:val="Footer"/>
            <w:jc w:val="left"/>
          </w:pPr>
          <w:r>
            <w:t xml:space="preserve">ORIGINATOR </w:t>
          </w:r>
          <w:sdt>
            <w:sdtPr>
              <w:rPr>
                <w:b/>
              </w:rPr>
              <w:alias w:val="Author"/>
              <w:tag w:val=""/>
              <w:id w:val="912133649"/>
              <w:placeholder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AD6A6B">
                <w:rPr>
                  <w:b/>
                </w:rPr>
                <w:t>Marc King</w:t>
              </w:r>
            </w:sdtContent>
          </w:sdt>
        </w:p>
      </w:tc>
      <w:tc>
        <w:tcPr>
          <w:tcW w:w="500" w:type="pct"/>
        </w:tcPr>
        <w:p w:rsidR="003A73BC" w:rsidRPr="003A73BC" w:rsidRDefault="003A73BC" w:rsidP="00050324">
          <w:pPr>
            <w:pStyle w:val="Footer"/>
            <w:jc w:val="center"/>
            <w:rPr>
              <w:sz w:val="20"/>
            </w:rPr>
          </w:pPr>
          <w:r w:rsidRPr="003A73BC">
            <w:rPr>
              <w:sz w:val="20"/>
            </w:rPr>
            <w:t>Page </w:t>
          </w:r>
          <w:r w:rsidRPr="003A73BC">
            <w:rPr>
              <w:b/>
              <w:sz w:val="20"/>
            </w:rPr>
            <w:fldChar w:fldCharType="begin"/>
          </w:r>
          <w:r w:rsidRPr="003A73BC">
            <w:rPr>
              <w:b/>
              <w:sz w:val="20"/>
            </w:rPr>
            <w:instrText xml:space="preserve"> PAGE   \* MERGEFORMAT </w:instrText>
          </w:r>
          <w:r w:rsidRPr="003A73BC">
            <w:rPr>
              <w:b/>
              <w:sz w:val="20"/>
            </w:rPr>
            <w:fldChar w:fldCharType="separate"/>
          </w:r>
          <w:r w:rsidR="00AD6A6B">
            <w:rPr>
              <w:b/>
              <w:noProof/>
              <w:sz w:val="20"/>
            </w:rPr>
            <w:t>1</w:t>
          </w:r>
          <w:r w:rsidRPr="003A73BC">
            <w:rPr>
              <w:b/>
              <w:noProof/>
              <w:sz w:val="20"/>
            </w:rPr>
            <w:fldChar w:fldCharType="end"/>
          </w:r>
          <w:r w:rsidRPr="003A73BC">
            <w:rPr>
              <w:noProof/>
              <w:sz w:val="20"/>
            </w:rPr>
            <w:t> of </w:t>
          </w:r>
          <w:r w:rsidR="00050324">
            <w:rPr>
              <w:noProof/>
              <w:sz w:val="20"/>
            </w:rPr>
            <w:fldChar w:fldCharType="begin"/>
          </w:r>
          <w:r w:rsidR="00050324">
            <w:rPr>
              <w:noProof/>
              <w:sz w:val="20"/>
            </w:rPr>
            <w:instrText xml:space="preserve"> NUMPAGES   \* MERGEFORMAT </w:instrText>
          </w:r>
          <w:r w:rsidR="00050324">
            <w:rPr>
              <w:noProof/>
              <w:sz w:val="20"/>
            </w:rPr>
            <w:fldChar w:fldCharType="separate"/>
          </w:r>
          <w:r w:rsidR="00AD6A6B">
            <w:rPr>
              <w:noProof/>
              <w:sz w:val="20"/>
            </w:rPr>
            <w:t>9</w:t>
          </w:r>
          <w:r w:rsidR="00050324">
            <w:rPr>
              <w:noProof/>
              <w:sz w:val="20"/>
            </w:rPr>
            <w:fldChar w:fldCharType="end"/>
          </w:r>
        </w:p>
      </w:tc>
      <w:tc>
        <w:tcPr>
          <w:tcW w:w="2250" w:type="pct"/>
        </w:tcPr>
        <w:p w:rsidR="003A73BC" w:rsidRDefault="003A73BC" w:rsidP="003A73BC">
          <w:pPr>
            <w:pStyle w:val="Footer"/>
            <w:jc w:val="right"/>
          </w:pPr>
          <w:r>
            <w:t xml:space="preserve">Date Created </w:t>
          </w:r>
          <w:r w:rsidRPr="0003784F">
            <w:rPr>
              <w:b/>
            </w:rPr>
            <w:fldChar w:fldCharType="begin"/>
          </w:r>
          <w:r w:rsidRPr="0003784F">
            <w:rPr>
              <w:b/>
            </w:rPr>
            <w:instrText xml:space="preserve"> CREATEDATE  \@ "yyyy-MM-dd"  \* MERGEFORMAT </w:instrText>
          </w:r>
          <w:r w:rsidRPr="0003784F">
            <w:rPr>
              <w:b/>
            </w:rPr>
            <w:fldChar w:fldCharType="separate"/>
          </w:r>
          <w:r w:rsidR="00AD6A6B">
            <w:rPr>
              <w:b/>
              <w:noProof/>
            </w:rPr>
            <w:t>2016-02-19</w:t>
          </w:r>
          <w:r w:rsidRPr="0003784F">
            <w:rPr>
              <w:b/>
            </w:rPr>
            <w:fldChar w:fldCharType="end"/>
          </w:r>
        </w:p>
        <w:p w:rsidR="003A73BC" w:rsidRDefault="003A73BC" w:rsidP="003A73BC">
          <w:pPr>
            <w:pStyle w:val="Footer"/>
            <w:jc w:val="right"/>
          </w:pPr>
          <w:r>
            <w:t xml:space="preserve">Date Revised </w:t>
          </w:r>
          <w:r w:rsidRPr="0003784F">
            <w:rPr>
              <w:b/>
            </w:rPr>
            <w:fldChar w:fldCharType="begin"/>
          </w:r>
          <w:r w:rsidRPr="0003784F">
            <w:rPr>
              <w:b/>
            </w:rPr>
            <w:instrText xml:space="preserve"> SAVEDATE  \@ "yyyy-MM-dd"  \* MERGEFORMAT </w:instrText>
          </w:r>
          <w:r w:rsidRPr="0003784F">
            <w:rPr>
              <w:b/>
            </w:rPr>
            <w:fldChar w:fldCharType="separate"/>
          </w:r>
          <w:r w:rsidR="00AD6A6B">
            <w:rPr>
              <w:b/>
              <w:noProof/>
            </w:rPr>
            <w:t>0000-00-00</w:t>
          </w:r>
          <w:r w:rsidRPr="0003784F">
            <w:rPr>
              <w:b/>
            </w:rPr>
            <w:fldChar w:fldCharType="end"/>
          </w:r>
        </w:p>
        <w:p w:rsidR="003A73BC" w:rsidRDefault="003A73BC" w:rsidP="003A73BC">
          <w:pPr>
            <w:pStyle w:val="Footer"/>
            <w:jc w:val="right"/>
          </w:pPr>
          <w:r>
            <w:t xml:space="preserve">Version Number </w:t>
          </w:r>
          <w:r w:rsidR="00050324" w:rsidRPr="00050324">
            <w:rPr>
              <w:b/>
              <w:caps w:val="0"/>
            </w:rPr>
            <w:t>v</w:t>
          </w:r>
          <w:sdt>
            <w:sdtPr>
              <w:rPr>
                <w:b/>
              </w:rPr>
              <w:alias w:val="Status"/>
              <w:tag w:val=""/>
              <w:id w:val="-6290110"/>
              <w:placeholder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B817A0">
                <w:rPr>
                  <w:b/>
                </w:rPr>
                <w:t>0.1</w:t>
              </w:r>
            </w:sdtContent>
          </w:sdt>
        </w:p>
      </w:tc>
    </w:tr>
  </w:tbl>
  <w:p w:rsidR="003A73BC" w:rsidRDefault="003A7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DD8" w:rsidRDefault="00F63DD8" w:rsidP="0049312D">
      <w:pPr>
        <w:spacing w:after="0"/>
      </w:pPr>
      <w:r>
        <w:separator/>
      </w:r>
    </w:p>
  </w:footnote>
  <w:footnote w:type="continuationSeparator" w:id="0">
    <w:p w:rsidR="00F63DD8" w:rsidRDefault="00F63DD8" w:rsidP="004931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115" w:type="dxa"/>
      </w:tblCellMar>
      <w:tblLook w:val="04A0" w:firstRow="1" w:lastRow="0" w:firstColumn="1" w:lastColumn="0" w:noHBand="0" w:noVBand="1"/>
    </w:tblPr>
    <w:tblGrid>
      <w:gridCol w:w="3537"/>
      <w:gridCol w:w="6543"/>
    </w:tblGrid>
    <w:tr w:rsidR="00D05773" w:rsidTr="00D05773">
      <w:trPr>
        <w:trHeight w:val="383"/>
      </w:trPr>
      <w:tc>
        <w:tcPr>
          <w:tcW w:w="500" w:type="pct"/>
          <w:vMerge w:val="restart"/>
        </w:tcPr>
        <w:p w:rsidR="00F419D8" w:rsidRDefault="00D05773">
          <w:pPr>
            <w:pStyle w:val="Header"/>
          </w:pPr>
          <w:r>
            <w:rPr>
              <w:noProof/>
            </w:rPr>
            <w:drawing>
              <wp:inline distT="0" distB="0" distL="0" distR="0" wp14:anchorId="08BF900E" wp14:editId="38062900">
                <wp:extent cx="2173184" cy="40100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 white background.em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6700" cy="420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0" w:type="pct"/>
          <w:tcBorders>
            <w:bottom w:val="single" w:sz="4" w:space="0" w:color="auto"/>
          </w:tcBorders>
          <w:vAlign w:val="bottom"/>
        </w:tcPr>
        <w:p w:rsidR="00F419D8" w:rsidRPr="00BD07F6" w:rsidRDefault="00F419D8" w:rsidP="007D6FA8">
          <w:pPr>
            <w:pStyle w:val="Header"/>
            <w:jc w:val="left"/>
            <w:rPr>
              <w:rFonts w:ascii="Roboto Condensed" w:hAnsi="Roboto Condensed"/>
              <w:b/>
              <w:sz w:val="24"/>
            </w:rPr>
          </w:pPr>
          <w:r w:rsidRPr="00BD07F6">
            <w:rPr>
              <w:rFonts w:ascii="Roboto Condensed" w:hAnsi="Roboto Condensed"/>
              <w:b/>
              <w:sz w:val="24"/>
            </w:rPr>
            <w:t xml:space="preserve">Ice Cream Manager </w:t>
          </w:r>
          <w:r w:rsidR="007D6FA8" w:rsidRPr="007D6FA8">
            <w:rPr>
              <w:rFonts w:ascii="Roboto Condensed" w:hAnsi="Roboto Condensed"/>
              <w:sz w:val="16"/>
            </w:rPr>
            <w:t>[</w:t>
          </w:r>
          <w:r w:rsidRPr="007D6FA8">
            <w:rPr>
              <w:rFonts w:ascii="Roboto Condensed" w:hAnsi="Roboto Condensed"/>
              <w:sz w:val="16"/>
            </w:rPr>
            <w:t>ICM</w:t>
          </w:r>
          <w:r w:rsidR="007D6FA8" w:rsidRPr="007D6FA8">
            <w:rPr>
              <w:rFonts w:ascii="Roboto Condensed" w:hAnsi="Roboto Condensed"/>
              <w:sz w:val="16"/>
            </w:rPr>
            <w:t>]</w:t>
          </w:r>
        </w:p>
      </w:tc>
    </w:tr>
    <w:tr w:rsidR="00D05773" w:rsidTr="00D05773">
      <w:trPr>
        <w:trHeight w:val="382"/>
      </w:trPr>
      <w:tc>
        <w:tcPr>
          <w:tcW w:w="500" w:type="pct"/>
          <w:vMerge/>
        </w:tcPr>
        <w:p w:rsidR="00F419D8" w:rsidRDefault="00F419D8">
          <w:pPr>
            <w:pStyle w:val="Header"/>
            <w:rPr>
              <w:noProof/>
            </w:rPr>
          </w:pPr>
        </w:p>
      </w:tc>
      <w:tc>
        <w:tcPr>
          <w:tcW w:w="4500" w:type="pct"/>
          <w:tcBorders>
            <w:top w:val="single" w:sz="4" w:space="0" w:color="auto"/>
          </w:tcBorders>
        </w:tcPr>
        <w:p w:rsidR="00F419D8" w:rsidRPr="000C3120" w:rsidRDefault="00F63DD8" w:rsidP="002B3943">
          <w:pPr>
            <w:pStyle w:val="Header"/>
            <w:rPr>
              <w:i/>
            </w:rPr>
          </w:pPr>
          <w:sdt>
            <w:sdtPr>
              <w:rPr>
                <w:i/>
                <w:sz w:val="18"/>
              </w:rPr>
              <w:alias w:val="Category"/>
              <w:tag w:val=""/>
              <w:id w:val="162679012"/>
              <w:placeholder>
                <w:docPart w:val="B479A976F3E64689B8454B0EB8F39693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2B3943">
                <w:rPr>
                  <w:i/>
                  <w:sz w:val="18"/>
                </w:rPr>
                <w:t>Software Requirements Specification Document</w:t>
              </w:r>
            </w:sdtContent>
          </w:sdt>
          <w:r w:rsidR="000C3120" w:rsidRPr="00BD07F6">
            <w:rPr>
              <w:i/>
              <w:sz w:val="18"/>
            </w:rPr>
            <w:t xml:space="preserve"> </w:t>
          </w:r>
          <w:r w:rsidR="000C3120" w:rsidRPr="00BD07F6">
            <w:rPr>
              <w:b/>
              <w:i/>
              <w:sz w:val="18"/>
            </w:rPr>
            <w:t xml:space="preserve"> </w:t>
          </w:r>
        </w:p>
      </w:tc>
    </w:tr>
  </w:tbl>
  <w:p w:rsidR="0049312D" w:rsidRDefault="004931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8A1" w:rsidRDefault="00D05773">
    <w:pPr>
      <w:pStyle w:val="Header"/>
    </w:pPr>
    <w:r>
      <w:rPr>
        <w:noProof/>
      </w:rPr>
      <w:drawing>
        <wp:inline distT="0" distB="0" distL="0" distR="0" wp14:anchorId="3AC71D6C" wp14:editId="03C08078">
          <wp:extent cx="4311888" cy="795646"/>
          <wp:effectExtent l="0" t="0" r="0" b="508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white background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1431" cy="81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mirrorMargin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6B"/>
    <w:rsid w:val="0003784F"/>
    <w:rsid w:val="00050324"/>
    <w:rsid w:val="000C3120"/>
    <w:rsid w:val="0013468F"/>
    <w:rsid w:val="00183C48"/>
    <w:rsid w:val="001C1990"/>
    <w:rsid w:val="002B3943"/>
    <w:rsid w:val="002F3250"/>
    <w:rsid w:val="00310D8D"/>
    <w:rsid w:val="00372BB8"/>
    <w:rsid w:val="00391007"/>
    <w:rsid w:val="003A73BC"/>
    <w:rsid w:val="004202FD"/>
    <w:rsid w:val="0042067E"/>
    <w:rsid w:val="0049312D"/>
    <w:rsid w:val="005811D0"/>
    <w:rsid w:val="0060664F"/>
    <w:rsid w:val="00615FB6"/>
    <w:rsid w:val="00616BD1"/>
    <w:rsid w:val="006970E4"/>
    <w:rsid w:val="00705B87"/>
    <w:rsid w:val="00733FDD"/>
    <w:rsid w:val="007D5577"/>
    <w:rsid w:val="007D6FA8"/>
    <w:rsid w:val="008A0E26"/>
    <w:rsid w:val="009300A7"/>
    <w:rsid w:val="00AC78DC"/>
    <w:rsid w:val="00AD6A6B"/>
    <w:rsid w:val="00B24CA0"/>
    <w:rsid w:val="00B26992"/>
    <w:rsid w:val="00B67968"/>
    <w:rsid w:val="00B817A0"/>
    <w:rsid w:val="00BD07F6"/>
    <w:rsid w:val="00C25316"/>
    <w:rsid w:val="00C30231"/>
    <w:rsid w:val="00C577F2"/>
    <w:rsid w:val="00C67E20"/>
    <w:rsid w:val="00D05773"/>
    <w:rsid w:val="00D61CC8"/>
    <w:rsid w:val="00E902A5"/>
    <w:rsid w:val="00ED28A1"/>
    <w:rsid w:val="00EF279C"/>
    <w:rsid w:val="00F35738"/>
    <w:rsid w:val="00F37A3C"/>
    <w:rsid w:val="00F419D8"/>
    <w:rsid w:val="00F6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8F9169-A20E-4133-80EF-100C9C7B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7A0"/>
    <w:pPr>
      <w:suppressAutoHyphens/>
      <w:spacing w:after="240" w:line="240" w:lineRule="auto"/>
      <w:jc w:val="both"/>
      <w:textboxTightWrap w:val="firstAndLastLine"/>
    </w:pPr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738"/>
    <w:pPr>
      <w:keepNext/>
      <w:keepLines/>
      <w:spacing w:before="240"/>
      <w:outlineLvl w:val="0"/>
    </w:pPr>
    <w:rPr>
      <w:rFonts w:ascii="Roboto Condensed" w:eastAsiaTheme="majorEastAsia" w:hAnsi="Roboto Condensed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738"/>
    <w:pPr>
      <w:keepNext/>
      <w:keepLines/>
      <w:spacing w:before="240"/>
      <w:outlineLvl w:val="1"/>
    </w:pPr>
    <w:rPr>
      <w:rFonts w:ascii="Roboto Condensed" w:eastAsiaTheme="majorEastAsia" w:hAnsi="Roboto Condensed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943"/>
    <w:pPr>
      <w:keepNext/>
      <w:keepLines/>
      <w:spacing w:before="240"/>
      <w:outlineLvl w:val="2"/>
    </w:pPr>
    <w:rPr>
      <w:rFonts w:ascii="Roboto Condensed" w:hAnsi="Roboto Condensed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738"/>
    <w:pPr>
      <w:keepNext/>
      <w:keepLines/>
      <w:spacing w:before="240"/>
      <w:outlineLvl w:val="3"/>
    </w:pPr>
    <w:rPr>
      <w:rFonts w:ascii="Roboto Condensed" w:eastAsiaTheme="majorEastAsia" w:hAnsi="Roboto Condensed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12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9312D"/>
  </w:style>
  <w:style w:type="paragraph" w:styleId="Footer">
    <w:name w:val="footer"/>
    <w:basedOn w:val="Normal"/>
    <w:link w:val="FooterChar"/>
    <w:uiPriority w:val="99"/>
    <w:unhideWhenUsed/>
    <w:rsid w:val="003A73BC"/>
    <w:pPr>
      <w:tabs>
        <w:tab w:val="center" w:pos="4680"/>
        <w:tab w:val="right" w:pos="9360"/>
      </w:tabs>
      <w:spacing w:after="0"/>
    </w:pPr>
    <w:rPr>
      <w:rFonts w:ascii="Roboto Condensed" w:hAnsi="Roboto Condensed"/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A73BC"/>
    <w:rPr>
      <w:rFonts w:ascii="Roboto Condensed" w:hAnsi="Roboto Condensed"/>
      <w:caps/>
      <w:sz w:val="16"/>
    </w:rPr>
  </w:style>
  <w:style w:type="table" w:styleId="TableGrid">
    <w:name w:val="Table Grid"/>
    <w:basedOn w:val="TableNormal"/>
    <w:uiPriority w:val="39"/>
    <w:rsid w:val="008A0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28A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42067E"/>
    <w:pPr>
      <w:pBdr>
        <w:bottom w:val="single" w:sz="18" w:space="1" w:color="808080" w:themeColor="background1" w:themeShade="80"/>
      </w:pBdr>
      <w:spacing w:before="4320" w:after="0"/>
      <w:contextualSpacing/>
    </w:pPr>
    <w:rPr>
      <w:rFonts w:ascii="Roboto Condensed" w:eastAsiaTheme="majorEastAsia" w:hAnsi="Roboto Condensed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67E"/>
    <w:rPr>
      <w:rFonts w:ascii="Roboto Condensed" w:eastAsiaTheme="majorEastAsia" w:hAnsi="Roboto Condensed" w:cstheme="majorBidi"/>
      <w:b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67E"/>
    <w:pPr>
      <w:numPr>
        <w:ilvl w:val="1"/>
      </w:numPr>
      <w:spacing w:before="120" w:after="0"/>
    </w:pPr>
    <w:rPr>
      <w:rFonts w:eastAsiaTheme="minorEastAsia"/>
      <w:b/>
      <w:i/>
      <w:cap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67E"/>
    <w:rPr>
      <w:rFonts w:ascii="Roboto" w:eastAsiaTheme="minorEastAsia" w:hAnsi="Roboto"/>
      <w:b/>
      <w:i/>
      <w:caps/>
      <w:spacing w:val="15"/>
      <w:sz w:val="28"/>
    </w:rPr>
  </w:style>
  <w:style w:type="paragraph" w:customStyle="1" w:styleId="UCID">
    <w:name w:val="UC ID"/>
    <w:basedOn w:val="Normal"/>
    <w:link w:val="UCIDChar"/>
    <w:qFormat/>
    <w:rsid w:val="00B67968"/>
    <w:pPr>
      <w:spacing w:before="480" w:after="0"/>
    </w:pPr>
    <w:rPr>
      <w:rFonts w:ascii="Roboto Condensed" w:hAnsi="Roboto Condensed"/>
      <w:b/>
      <w:i/>
      <w:sz w:val="32"/>
    </w:rPr>
  </w:style>
  <w:style w:type="paragraph" w:customStyle="1" w:styleId="UCName">
    <w:name w:val="UC Name"/>
    <w:basedOn w:val="Normal"/>
    <w:link w:val="UCNameChar"/>
    <w:qFormat/>
    <w:rsid w:val="00B67968"/>
    <w:pPr>
      <w:spacing w:after="0"/>
    </w:pPr>
    <w:rPr>
      <w:b/>
      <w:sz w:val="44"/>
    </w:rPr>
  </w:style>
  <w:style w:type="character" w:customStyle="1" w:styleId="UCIDChar">
    <w:name w:val="UC ID Char"/>
    <w:basedOn w:val="DefaultParagraphFont"/>
    <w:link w:val="UCID"/>
    <w:rsid w:val="00B67968"/>
    <w:rPr>
      <w:rFonts w:ascii="Roboto Condensed" w:hAnsi="Roboto Condensed"/>
      <w:b/>
      <w:i/>
      <w:sz w:val="32"/>
    </w:rPr>
  </w:style>
  <w:style w:type="paragraph" w:customStyle="1" w:styleId="Version">
    <w:name w:val="Version"/>
    <w:basedOn w:val="Normal"/>
    <w:link w:val="VersionChar"/>
    <w:qFormat/>
    <w:rsid w:val="002F3250"/>
    <w:pPr>
      <w:spacing w:before="480"/>
    </w:pPr>
    <w:rPr>
      <w:rFonts w:ascii="Roboto Condensed" w:hAnsi="Roboto Condensed"/>
      <w:sz w:val="28"/>
    </w:rPr>
  </w:style>
  <w:style w:type="character" w:customStyle="1" w:styleId="UCNameChar">
    <w:name w:val="UC Name Char"/>
    <w:basedOn w:val="DefaultParagraphFont"/>
    <w:link w:val="UCName"/>
    <w:rsid w:val="00B67968"/>
    <w:rPr>
      <w:rFonts w:ascii="Roboto" w:hAnsi="Roboto"/>
      <w:b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F35738"/>
    <w:rPr>
      <w:rFonts w:ascii="Roboto Condensed" w:eastAsiaTheme="majorEastAsia" w:hAnsi="Roboto Condensed" w:cstheme="majorBidi"/>
      <w:b/>
      <w:sz w:val="32"/>
      <w:szCs w:val="32"/>
    </w:rPr>
  </w:style>
  <w:style w:type="character" w:customStyle="1" w:styleId="VersionChar">
    <w:name w:val="Version Char"/>
    <w:basedOn w:val="DefaultParagraphFont"/>
    <w:link w:val="Version"/>
    <w:rsid w:val="002F3250"/>
    <w:rPr>
      <w:rFonts w:ascii="Roboto Condensed" w:hAnsi="Roboto Condensed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67E20"/>
    <w:pPr>
      <w:pageBreakBefore/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35738"/>
    <w:rPr>
      <w:rFonts w:ascii="Roboto Condensed" w:eastAsiaTheme="majorEastAsia" w:hAnsi="Roboto Condensed" w:cstheme="majorBidi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0231"/>
    <w:pPr>
      <w:tabs>
        <w:tab w:val="right" w:leader="dot" w:pos="10070"/>
      </w:tabs>
      <w:spacing w:after="100"/>
    </w:pPr>
    <w:rPr>
      <w:b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C30231"/>
    <w:pPr>
      <w:spacing w:after="100"/>
      <w:ind w:left="22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705B87"/>
    <w:rPr>
      <w:color w:val="0563C1" w:themeColor="hyperlink"/>
      <w:u w:val="single"/>
    </w:rPr>
  </w:style>
  <w:style w:type="paragraph" w:customStyle="1" w:styleId="NTOCHeader1">
    <w:name w:val="NTOC Header 1"/>
    <w:basedOn w:val="Heading1"/>
    <w:link w:val="NTOCHeader1Char"/>
    <w:rsid w:val="00B817A0"/>
  </w:style>
  <w:style w:type="table" w:styleId="ListTable4">
    <w:name w:val="List Table 4"/>
    <w:basedOn w:val="TableNormal"/>
    <w:uiPriority w:val="49"/>
    <w:rsid w:val="00F37A3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NTOCHeader1Char">
    <w:name w:val="NTOC Header 1 Char"/>
    <w:basedOn w:val="Heading1Char"/>
    <w:link w:val="NTOCHeader1"/>
    <w:rsid w:val="00B817A0"/>
    <w:rPr>
      <w:rFonts w:ascii="Roboto Condensed" w:eastAsiaTheme="majorEastAsia" w:hAnsi="Roboto Condensed" w:cstheme="majorBidi"/>
      <w:b/>
      <w:sz w:val="32"/>
      <w:szCs w:val="32"/>
    </w:rPr>
  </w:style>
  <w:style w:type="table" w:customStyle="1" w:styleId="Style1">
    <w:name w:val="Style1"/>
    <w:basedOn w:val="TableNormal"/>
    <w:uiPriority w:val="99"/>
    <w:rsid w:val="00F37A3C"/>
    <w:pPr>
      <w:spacing w:after="0" w:line="240" w:lineRule="auto"/>
    </w:pPr>
    <w:tblPr/>
  </w:style>
  <w:style w:type="table" w:customStyle="1" w:styleId="CosmosysTable">
    <w:name w:val="Cosmosys Table"/>
    <w:basedOn w:val="TableNormal"/>
    <w:uiPriority w:val="99"/>
    <w:rsid w:val="00C30231"/>
    <w:pPr>
      <w:spacing w:before="100" w:beforeAutospacing="1" w:after="100" w:afterAutospacing="1" w:line="240" w:lineRule="auto"/>
    </w:pPr>
    <w:rPr>
      <w:rFonts w:ascii="Roboto" w:hAnsi="Roboto"/>
      <w:sz w:val="16"/>
    </w:rPr>
    <w:tblPr>
      <w:tblStyleRowBandSize w:val="1"/>
      <w:tblBorders>
        <w:bottom w:val="single" w:sz="4" w:space="0" w:color="000000" w:themeColor="text1"/>
      </w:tblBorders>
    </w:tblPr>
    <w:tblStylePr w:type="firstRow">
      <w:pPr>
        <w:wordWrap/>
        <w:spacing w:beforeLines="0" w:before="100" w:beforeAutospacing="1" w:afterLines="0" w:after="100" w:afterAutospacing="1" w:line="240" w:lineRule="auto"/>
      </w:pPr>
      <w:rPr>
        <w:b/>
        <w:caps/>
        <w:smallCaps w:val="0"/>
      </w:rPr>
      <w:tblPr/>
      <w:tcPr>
        <w:shd w:val="clear" w:color="auto" w:fill="000000" w:themeFill="text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61CC8"/>
    <w:pPr>
      <w:suppressAutoHyphens/>
      <w:spacing w:after="240" w:line="240" w:lineRule="auto"/>
      <w:jc w:val="both"/>
      <w:textboxTightWrap w:val="firstAndLast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OriginatorField">
    <w:name w:val="Originator Field"/>
    <w:basedOn w:val="Version"/>
    <w:link w:val="OriginatorFieldChar"/>
    <w:rsid w:val="00733FDD"/>
    <w:rPr>
      <w:vanish/>
      <w:color w:val="538135" w:themeColor="accent6" w:themeShade="BF"/>
    </w:rPr>
  </w:style>
  <w:style w:type="character" w:customStyle="1" w:styleId="OriginatorFieldChar">
    <w:name w:val="Originator Field Char"/>
    <w:basedOn w:val="VersionChar"/>
    <w:link w:val="OriginatorField"/>
    <w:rsid w:val="00733FDD"/>
    <w:rPr>
      <w:rFonts w:ascii="Roboto Condensed" w:hAnsi="Roboto Condensed"/>
      <w:vanish/>
      <w:color w:val="538135" w:themeColor="accent6" w:themeShade="BF"/>
      <w:sz w:val="28"/>
    </w:rPr>
  </w:style>
  <w:style w:type="paragraph" w:styleId="Revision">
    <w:name w:val="Revision"/>
    <w:hidden/>
    <w:uiPriority w:val="99"/>
    <w:semiHidden/>
    <w:rsid w:val="00B26992"/>
    <w:pPr>
      <w:spacing w:after="0" w:line="240" w:lineRule="auto"/>
    </w:pPr>
    <w:rPr>
      <w:rFonts w:ascii="Roboto" w:hAnsi="Roboto"/>
    </w:rPr>
  </w:style>
  <w:style w:type="character" w:customStyle="1" w:styleId="Heading3Char">
    <w:name w:val="Heading 3 Char"/>
    <w:basedOn w:val="DefaultParagraphFont"/>
    <w:link w:val="Heading3"/>
    <w:uiPriority w:val="9"/>
    <w:rsid w:val="002B3943"/>
    <w:rPr>
      <w:rFonts w:ascii="Roboto Condensed" w:hAnsi="Roboto Condensed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30231"/>
    <w:pPr>
      <w:spacing w:after="100"/>
      <w:ind w:left="440"/>
    </w:pPr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738"/>
    <w:rPr>
      <w:rFonts w:ascii="Roboto Condensed" w:eastAsiaTheme="majorEastAsia" w:hAnsi="Roboto Condensed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k\Documents\GitHubVisualStudio\cosmosys\Ice%20Cream%20Manager\Documentation\Document%20Templates\Software%20Requirements%20Specification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3E7293B45946589D8B023E5F011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29D46-E51B-4371-B9F5-5E73E52BF278}"/>
      </w:docPartPr>
      <w:docPartBody>
        <w:p w:rsidR="00000000" w:rsidRDefault="00516592">
          <w:pPr>
            <w:pStyle w:val="153E7293B45946589D8B023E5F01166C"/>
          </w:pPr>
          <w:r w:rsidRPr="003409F1">
            <w:rPr>
              <w:rStyle w:val="PlaceholderText"/>
            </w:rPr>
            <w:t>[Category]</w:t>
          </w:r>
        </w:p>
      </w:docPartBody>
    </w:docPart>
    <w:docPart>
      <w:docPartPr>
        <w:name w:val="4936F1D3028445899BFCE6F2325E2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1ECD2-3E41-4034-A72C-A9F0C384FC5E}"/>
      </w:docPartPr>
      <w:docPartBody>
        <w:p w:rsidR="00000000" w:rsidRDefault="00516592">
          <w:pPr>
            <w:pStyle w:val="4936F1D3028445899BFCE6F2325E2318"/>
          </w:pPr>
          <w:r w:rsidRPr="003409F1">
            <w:rPr>
              <w:rStyle w:val="PlaceholderText"/>
            </w:rPr>
            <w:t>[Status]</w:t>
          </w:r>
        </w:p>
      </w:docPartBody>
    </w:docPart>
    <w:docPart>
      <w:docPartPr>
        <w:name w:val="B479A976F3E64689B8454B0EB8F39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311B4-E0B3-45F7-AA10-4FE3E68E72DD}"/>
      </w:docPartPr>
      <w:docPartBody>
        <w:p w:rsidR="00000000" w:rsidRDefault="00516592">
          <w:pPr>
            <w:pStyle w:val="B479A976F3E64689B8454B0EB8F39693"/>
          </w:pPr>
          <w:r w:rsidRPr="002C2E4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592"/>
    <w:rsid w:val="0051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53E7293B45946589D8B023E5F01166C">
    <w:name w:val="153E7293B45946589D8B023E5F01166C"/>
  </w:style>
  <w:style w:type="paragraph" w:customStyle="1" w:styleId="4936F1D3028445899BFCE6F2325E2318">
    <w:name w:val="4936F1D3028445899BFCE6F2325E2318"/>
  </w:style>
  <w:style w:type="paragraph" w:customStyle="1" w:styleId="B479A976F3E64689B8454B0EB8F39693">
    <w:name w:val="B479A976F3E64689B8454B0EB8F396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4E4CED2-8674-4570-97A9-3C835EF2C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 Document Template.dotx</Template>
  <TotalTime>1</TotalTime>
  <Pages>9</Pages>
  <Words>1288</Words>
  <Characters>7319</Characters>
  <Application>Microsoft Office Word</Application>
  <DocSecurity>0</DocSecurity>
  <Lines>271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Name</vt:lpstr>
    </vt:vector>
  </TitlesOfParts>
  <Company>Cosmosys Universal Omnitech</Company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Summary</dc:title>
  <dc:subject>Use Case Summary</dc:subject>
  <dc:creator>Marc King</dc:creator>
  <cp:keywords/>
  <dc:description/>
  <cp:lastModifiedBy>Marc King</cp:lastModifiedBy>
  <cp:revision>1</cp:revision>
  <dcterms:created xsi:type="dcterms:W3CDTF">2016-02-20T04:28:00Z</dcterms:created>
  <dcterms:modified xsi:type="dcterms:W3CDTF">2016-02-20T04:29:00Z</dcterms:modified>
  <cp:category>Software Requirements Specification Document</cp:category>
  <cp:contentStatus>0.1</cp:contentStatus>
</cp:coreProperties>
</file>